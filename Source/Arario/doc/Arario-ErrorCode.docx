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A6CFB" w14:textId="50CD355F" w:rsidR="00C714BA" w:rsidRDefault="00B3227B" w:rsidP="00C53944">
      <w:pPr>
        <w:pStyle w:val="Heading1"/>
      </w:pPr>
      <w:bookmarkStart w:id="0" w:name="_Toc261621262"/>
      <w:r>
        <w:rPr>
          <w:rFonts w:hint="eastAsia"/>
        </w:rPr>
        <w:t xml:space="preserve">ARARIO </w:t>
      </w:r>
      <w:r w:rsidR="00EE307B">
        <w:rPr>
          <w:rFonts w:hint="eastAsia"/>
        </w:rPr>
        <w:t>인증/빌링 에러코드 정의서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26716907"/>
        <w:docPartObj>
          <w:docPartGallery w:val="Table of Contents"/>
          <w:docPartUnique/>
        </w:docPartObj>
      </w:sdtPr>
      <w:sdtEndPr>
        <w:rPr>
          <w:rFonts w:ascii="맑은 고딕" w:eastAsia="맑은 고딕"/>
          <w:lang w:val="en-US"/>
        </w:rPr>
      </w:sdtEndPr>
      <w:sdtContent>
        <w:p w14:paraId="59F3975F" w14:textId="77777777" w:rsidR="00154A37" w:rsidRDefault="00154A37">
          <w:pPr>
            <w:pStyle w:val="TOCHeading"/>
          </w:pPr>
          <w:r>
            <w:rPr>
              <w:lang w:val="ko-KR"/>
            </w:rPr>
            <w:t>목차</w:t>
          </w:r>
        </w:p>
        <w:p w14:paraId="5D1A18ED" w14:textId="77777777" w:rsidR="00403B0D" w:rsidRDefault="003B1A10">
          <w:pPr>
            <w:pStyle w:val="TOC1"/>
            <w:tabs>
              <w:tab w:val="right" w:leader="dot" w:pos="10456"/>
            </w:tabs>
            <w:rPr>
              <w:noProof/>
              <w:kern w:val="0"/>
              <w:sz w:val="22"/>
            </w:rPr>
          </w:pPr>
          <w:r>
            <w:fldChar w:fldCharType="begin"/>
          </w:r>
          <w:r w:rsidR="00154A37">
            <w:instrText xml:space="preserve"> TOC \o "1-3" \h \z \u </w:instrText>
          </w:r>
          <w:r>
            <w:fldChar w:fldCharType="separate"/>
          </w:r>
          <w:hyperlink w:anchor="_Toc261621262" w:history="1">
            <w:r w:rsidR="00403B0D" w:rsidRPr="00E4590F">
              <w:rPr>
                <w:rStyle w:val="Hyperlink"/>
                <w:noProof/>
              </w:rPr>
              <w:t xml:space="preserve">ARARIO </w:t>
            </w:r>
            <w:r w:rsidR="00403B0D" w:rsidRPr="00E4590F">
              <w:rPr>
                <w:rStyle w:val="Hyperlink"/>
                <w:rFonts w:hint="eastAsia"/>
                <w:noProof/>
              </w:rPr>
              <w:t>인증</w:t>
            </w:r>
            <w:r w:rsidR="00403B0D" w:rsidRPr="00E4590F">
              <w:rPr>
                <w:rStyle w:val="Hyperlink"/>
                <w:noProof/>
              </w:rPr>
              <w:t>/</w:t>
            </w:r>
            <w:r w:rsidR="00403B0D" w:rsidRPr="00E4590F">
              <w:rPr>
                <w:rStyle w:val="Hyperlink"/>
                <w:rFonts w:hint="eastAsia"/>
                <w:noProof/>
              </w:rPr>
              <w:t>빌링</w:t>
            </w:r>
            <w:r w:rsidR="00403B0D" w:rsidRPr="00E4590F">
              <w:rPr>
                <w:rStyle w:val="Hyperlink"/>
                <w:noProof/>
              </w:rPr>
              <w:t xml:space="preserve"> </w:t>
            </w:r>
            <w:r w:rsidR="00403B0D" w:rsidRPr="00E4590F">
              <w:rPr>
                <w:rStyle w:val="Hyperlink"/>
                <w:rFonts w:hint="eastAsia"/>
                <w:noProof/>
              </w:rPr>
              <w:t>에러코드</w:t>
            </w:r>
            <w:r w:rsidR="00403B0D" w:rsidRPr="00E4590F">
              <w:rPr>
                <w:rStyle w:val="Hyperlink"/>
                <w:noProof/>
              </w:rPr>
              <w:t xml:space="preserve"> </w:t>
            </w:r>
            <w:r w:rsidR="00403B0D" w:rsidRPr="00E4590F">
              <w:rPr>
                <w:rStyle w:val="Hyperlink"/>
                <w:rFonts w:hint="eastAsia"/>
                <w:noProof/>
              </w:rPr>
              <w:t>정의서</w:t>
            </w:r>
            <w:r w:rsidR="00403B0D">
              <w:rPr>
                <w:noProof/>
                <w:webHidden/>
              </w:rPr>
              <w:tab/>
            </w:r>
            <w:r w:rsidR="00403B0D">
              <w:rPr>
                <w:noProof/>
                <w:webHidden/>
              </w:rPr>
              <w:fldChar w:fldCharType="begin"/>
            </w:r>
            <w:r w:rsidR="00403B0D">
              <w:rPr>
                <w:noProof/>
                <w:webHidden/>
              </w:rPr>
              <w:instrText xml:space="preserve"> PAGEREF _Toc261621262 \h </w:instrText>
            </w:r>
            <w:r w:rsidR="00403B0D">
              <w:rPr>
                <w:noProof/>
                <w:webHidden/>
              </w:rPr>
            </w:r>
            <w:r w:rsidR="00403B0D">
              <w:rPr>
                <w:noProof/>
                <w:webHidden/>
              </w:rPr>
              <w:fldChar w:fldCharType="separate"/>
            </w:r>
            <w:r w:rsidR="00403B0D">
              <w:rPr>
                <w:noProof/>
                <w:webHidden/>
              </w:rPr>
              <w:t>1</w:t>
            </w:r>
            <w:r w:rsidR="00403B0D">
              <w:rPr>
                <w:noProof/>
                <w:webHidden/>
              </w:rPr>
              <w:fldChar w:fldCharType="end"/>
            </w:r>
          </w:hyperlink>
        </w:p>
        <w:p w14:paraId="4D3B1DA7" w14:textId="77777777" w:rsidR="00403B0D" w:rsidRDefault="00403B0D" w:rsidP="00C46E10">
          <w:pPr>
            <w:pStyle w:val="TOC2"/>
            <w:tabs>
              <w:tab w:val="right" w:leader="dot" w:pos="10456"/>
            </w:tabs>
            <w:ind w:left="400"/>
            <w:rPr>
              <w:noProof/>
              <w:kern w:val="0"/>
              <w:sz w:val="22"/>
            </w:rPr>
          </w:pPr>
          <w:hyperlink w:anchor="_Toc261621263" w:history="1">
            <w:r w:rsidRPr="00E4590F">
              <w:rPr>
                <w:rStyle w:val="Hyperlink"/>
                <w:rFonts w:hint="eastAsia"/>
                <w:noProof/>
              </w:rPr>
              <w:t>에러코드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_Toc261621263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AFD28" w14:textId="77777777" w:rsidR="00154A37" w:rsidRDefault="003B1A10">
          <w:r>
            <w:fldChar w:fldCharType="end"/>
          </w:r>
        </w:p>
      </w:sdtContent>
    </w:sdt>
    <w:p w14:paraId="49DE9DEE" w14:textId="77777777" w:rsidR="009E1E33" w:rsidRDefault="009E1E33"/>
    <w:p w14:paraId="7C5D885A" w14:textId="77777777" w:rsidR="009E1E33" w:rsidRDefault="009E1E33" w:rsidP="009E1E33">
      <w:pPr>
        <w:sectPr w:rsidR="009E1E33" w:rsidSect="00E91418"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14:paraId="21093697" w14:textId="77777777" w:rsidR="005822E0" w:rsidRDefault="00E22106" w:rsidP="00E22106">
      <w:pPr>
        <w:pStyle w:val="Heading2"/>
        <w:rPr>
          <w:rFonts w:hint="eastAsia"/>
        </w:rPr>
      </w:pPr>
      <w:bookmarkStart w:id="1" w:name="_Toc261621263"/>
      <w:r>
        <w:rPr>
          <w:rFonts w:hint="eastAsia"/>
        </w:rPr>
        <w:lastRenderedPageBreak/>
        <w:t>에러코드</w:t>
      </w:r>
      <w:bookmarkEnd w:id="1"/>
    </w:p>
    <w:p w14:paraId="7DB498F9" w14:textId="1E99B76B" w:rsidR="005C18F5" w:rsidRDefault="005C18F5" w:rsidP="00C45A17">
      <w:pPr>
        <w:pStyle w:val="Heading3"/>
        <w:ind w:left="1080" w:hanging="480"/>
        <w:rPr>
          <w:rFonts w:hint="eastAsia"/>
        </w:rPr>
      </w:pPr>
      <w:r>
        <w:rPr>
          <w:rFonts w:hint="eastAsia"/>
        </w:rPr>
        <w:t>정상 실행되는 경우</w:t>
      </w:r>
    </w:p>
    <w:tbl>
      <w:tblPr>
        <w:tblStyle w:val="LightShading-Accent1"/>
        <w:tblW w:w="0" w:type="auto"/>
        <w:tblBorders>
          <w:insideH w:val="single" w:sz="8" w:space="0" w:color="4F81BD" w:themeColor="accent1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721"/>
        <w:gridCol w:w="5859"/>
      </w:tblGrid>
      <w:tr w:rsidR="005C18F5" w14:paraId="32B5E284" w14:textId="77777777" w:rsidTr="00E91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82B0294" w14:textId="77777777" w:rsidR="005C18F5" w:rsidRDefault="005C18F5" w:rsidP="000B3793">
            <w:r>
              <w:rPr>
                <w:rFonts w:hint="eastAsia"/>
              </w:rPr>
              <w:t>코드</w:t>
            </w:r>
          </w:p>
        </w:tc>
        <w:tc>
          <w:tcPr>
            <w:tcW w:w="58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50EC55A" w14:textId="77777777" w:rsidR="005C18F5" w:rsidRDefault="005C18F5" w:rsidP="000B37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5C18F5" w:rsidRPr="00B3306D" w14:paraId="2EE72293" w14:textId="77777777" w:rsidTr="00E91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  <w:tcBorders>
              <w:left w:val="none" w:sz="0" w:space="0" w:color="auto"/>
              <w:right w:val="none" w:sz="0" w:space="0" w:color="auto"/>
            </w:tcBorders>
          </w:tcPr>
          <w:p w14:paraId="06BFAD1C" w14:textId="77777777" w:rsidR="005C18F5" w:rsidRPr="00EA694B" w:rsidRDefault="005C18F5" w:rsidP="000B3793">
            <w:pPr>
              <w:rPr>
                <w:color w:val="000000"/>
              </w:rPr>
            </w:pPr>
            <w:r w:rsidRPr="00EA694B">
              <w:rPr>
                <w:rFonts w:hint="eastAsia"/>
                <w:color w:val="000000"/>
              </w:rPr>
              <w:t>ARTP</w:t>
            </w:r>
            <w:r>
              <w:rPr>
                <w:rFonts w:hint="eastAsia"/>
                <w:color w:val="000000"/>
              </w:rPr>
              <w:t>RET</w:t>
            </w:r>
            <w:r w:rsidRPr="00EA694B">
              <w:rPr>
                <w:rFonts w:hint="eastAsia"/>
                <w:color w:val="000000"/>
              </w:rPr>
              <w:t>_OK</w:t>
            </w:r>
          </w:p>
        </w:tc>
        <w:tc>
          <w:tcPr>
            <w:tcW w:w="5859" w:type="dxa"/>
            <w:tcBorders>
              <w:left w:val="none" w:sz="0" w:space="0" w:color="auto"/>
              <w:right w:val="none" w:sz="0" w:space="0" w:color="auto"/>
            </w:tcBorders>
          </w:tcPr>
          <w:p w14:paraId="0260C5C5" w14:textId="77777777" w:rsidR="005C18F5" w:rsidRPr="00B3306D" w:rsidRDefault="005C18F5" w:rsidP="000B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 w:rsidRPr="00B3306D">
              <w:rPr>
                <w:rFonts w:hint="eastAsia"/>
                <w:color w:val="000000"/>
              </w:rPr>
              <w:t>0</w:t>
            </w:r>
          </w:p>
          <w:p w14:paraId="558FCBB1" w14:textId="77777777" w:rsidR="005C18F5" w:rsidRPr="00B3306D" w:rsidRDefault="005C18F5" w:rsidP="000B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 w:rsidRPr="00B3306D">
              <w:rPr>
                <w:rFonts w:hint="eastAsia"/>
                <w:color w:val="000000"/>
              </w:rPr>
              <w:t xml:space="preserve">함수 실행이 성공. </w:t>
            </w:r>
          </w:p>
          <w:p w14:paraId="088616D4" w14:textId="77777777" w:rsidR="005C18F5" w:rsidRPr="00B3306D" w:rsidRDefault="005C18F5" w:rsidP="000B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 w:rsidRPr="00B3306D">
              <w:rPr>
                <w:rFonts w:hint="eastAsia"/>
                <w:color w:val="000000"/>
              </w:rPr>
              <w:t>성공시에는 0 이상 실패시에는 음수 값을 갖게 됩니다.</w:t>
            </w:r>
          </w:p>
          <w:p w14:paraId="1B267F1C" w14:textId="77777777" w:rsidR="005C18F5" w:rsidRPr="00B3306D" w:rsidRDefault="005C18F5" w:rsidP="000B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B3306D">
              <w:rPr>
                <w:rFonts w:hint="eastAsia"/>
                <w:color w:val="000000"/>
              </w:rPr>
              <w:t xml:space="preserve">모든 함수에 공통입니다. </w:t>
            </w:r>
          </w:p>
        </w:tc>
      </w:tr>
    </w:tbl>
    <w:p w14:paraId="0A1E3DA5" w14:textId="3E4505D6" w:rsidR="005C18F5" w:rsidRPr="005C18F5" w:rsidRDefault="00C45A17" w:rsidP="00C45A17">
      <w:pPr>
        <w:pStyle w:val="Heading3"/>
        <w:ind w:left="1080" w:hanging="480"/>
      </w:pPr>
      <w:r>
        <w:rPr>
          <w:rFonts w:hint="eastAsia"/>
        </w:rPr>
        <w:t>인증 모듈을 통해 받을 수 있는 에러 코드</w:t>
      </w:r>
    </w:p>
    <w:tbl>
      <w:tblPr>
        <w:tblStyle w:val="LightShading-Accent1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721"/>
        <w:gridCol w:w="5859"/>
      </w:tblGrid>
      <w:tr w:rsidR="00E22106" w14:paraId="73BC22D0" w14:textId="77777777" w:rsidTr="005C18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79800D9A" w14:textId="77777777" w:rsidR="00E22106" w:rsidRDefault="00E22106" w:rsidP="009F1137">
            <w:r>
              <w:rPr>
                <w:rFonts w:hint="eastAsia"/>
              </w:rPr>
              <w:t>코드</w:t>
            </w:r>
          </w:p>
        </w:tc>
        <w:tc>
          <w:tcPr>
            <w:tcW w:w="5859" w:type="dxa"/>
          </w:tcPr>
          <w:p w14:paraId="4096C97A" w14:textId="77777777" w:rsidR="00E22106" w:rsidRDefault="00E22106" w:rsidP="009F11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EA694B" w14:paraId="1BCDA747" w14:textId="77777777" w:rsidTr="005C1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24280E53" w14:textId="70B041B4" w:rsidR="00EA694B" w:rsidRPr="00EA694B" w:rsidRDefault="00EA694B" w:rsidP="009F1137">
            <w:pPr>
              <w:rPr>
                <w:rFonts w:hint="eastAsia"/>
                <w:color w:val="000000"/>
              </w:rPr>
            </w:pPr>
            <w:bookmarkStart w:id="2" w:name="_GoBack"/>
            <w:bookmarkEnd w:id="2"/>
            <w:r w:rsidRPr="00EA694B">
              <w:rPr>
                <w:rFonts w:hint="eastAsia"/>
                <w:color w:val="000000"/>
              </w:rPr>
              <w:t>ARTPRET_PKT_NODATA</w:t>
            </w:r>
          </w:p>
        </w:tc>
        <w:tc>
          <w:tcPr>
            <w:tcW w:w="5859" w:type="dxa"/>
          </w:tcPr>
          <w:p w14:paraId="45D5671A" w14:textId="320CB5CA" w:rsidR="00B3306D" w:rsidRDefault="00B3306D" w:rsidP="00B33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-1</w:t>
            </w:r>
          </w:p>
          <w:p w14:paraId="2FBA5EA5" w14:textId="461F9CF6" w:rsidR="00EA694B" w:rsidRPr="00B3306D" w:rsidRDefault="00EA694B" w:rsidP="00B33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 w:rsidRPr="00B3306D">
              <w:rPr>
                <w:rFonts w:hint="eastAsia"/>
                <w:color w:val="000000"/>
              </w:rPr>
              <w:t>인증/빌링 함수에서 보낸 패킷에 데이터가 없거나 이상한 경우</w:t>
            </w:r>
            <w:r w:rsidR="00B3306D">
              <w:rPr>
                <w:rFonts w:hint="eastAsia"/>
                <w:color w:val="000000"/>
              </w:rPr>
              <w:t xml:space="preserve"> </w:t>
            </w:r>
            <w:r w:rsidRPr="00B3306D">
              <w:rPr>
                <w:rFonts w:hint="eastAsia"/>
                <w:color w:val="000000"/>
              </w:rPr>
              <w:t>( API 내부 오류 값입니다. )</w:t>
            </w:r>
          </w:p>
        </w:tc>
      </w:tr>
      <w:tr w:rsidR="00EA694B" w14:paraId="4183EDE4" w14:textId="77777777" w:rsidTr="005C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09E72598" w14:textId="381928D6" w:rsidR="00EA694B" w:rsidRPr="00EA694B" w:rsidRDefault="00EA694B" w:rsidP="009F1137">
            <w:pPr>
              <w:rPr>
                <w:rFonts w:hint="eastAsia"/>
                <w:color w:val="000000"/>
              </w:rPr>
            </w:pPr>
            <w:r w:rsidRPr="00EA694B">
              <w:rPr>
                <w:rFonts w:hint="eastAsia"/>
                <w:color w:val="000000"/>
              </w:rPr>
              <w:t>ARTPRET_INVALID_PACKET</w:t>
            </w:r>
          </w:p>
        </w:tc>
        <w:tc>
          <w:tcPr>
            <w:tcW w:w="5859" w:type="dxa"/>
          </w:tcPr>
          <w:p w14:paraId="2CA6D5BC" w14:textId="17624E7D" w:rsidR="00B3306D" w:rsidRDefault="00B3306D" w:rsidP="00EA6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-2</w:t>
            </w:r>
          </w:p>
          <w:p w14:paraId="15916AD4" w14:textId="77777777" w:rsidR="00EA694B" w:rsidRPr="00B3306D" w:rsidRDefault="00EA694B" w:rsidP="00EA6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 w:rsidRPr="00B3306D">
              <w:rPr>
                <w:rFonts w:hint="eastAsia"/>
                <w:color w:val="000000"/>
              </w:rPr>
              <w:t>패킷이 잘못 전송된 경우입니다.</w:t>
            </w:r>
          </w:p>
          <w:p w14:paraId="1795D8C7" w14:textId="77777777" w:rsidR="00EA694B" w:rsidRPr="00B3306D" w:rsidRDefault="00EA694B" w:rsidP="00EA6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 w:rsidRPr="00B3306D">
              <w:rPr>
                <w:rFonts w:hint="eastAsia"/>
                <w:color w:val="000000"/>
              </w:rPr>
              <w:t>패킷의 크기가 서버쪽에서 알고 있는 것과 다를 경우 발생</w:t>
            </w:r>
          </w:p>
          <w:p w14:paraId="0399E21C" w14:textId="6AAA06D5" w:rsidR="00EA694B" w:rsidRPr="00B3306D" w:rsidRDefault="00EA694B" w:rsidP="00EA6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 w:rsidRPr="00B3306D">
              <w:rPr>
                <w:rFonts w:hint="eastAsia"/>
                <w:color w:val="000000"/>
              </w:rPr>
              <w:t>( API 내부 오류 값입니다. )</w:t>
            </w:r>
          </w:p>
        </w:tc>
      </w:tr>
      <w:tr w:rsidR="00EA694B" w14:paraId="2C543010" w14:textId="77777777" w:rsidTr="005C1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2E3200FC" w14:textId="7CB172F4" w:rsidR="00EA694B" w:rsidRPr="00EA694B" w:rsidRDefault="00EA694B" w:rsidP="009F1137">
            <w:pPr>
              <w:rPr>
                <w:rFonts w:hint="eastAsia"/>
                <w:color w:val="000000"/>
              </w:rPr>
            </w:pPr>
            <w:r w:rsidRPr="00EA694B">
              <w:rPr>
                <w:rFonts w:hint="eastAsia"/>
                <w:color w:val="000000"/>
              </w:rPr>
              <w:t>ARTPRET_INVALID_SESSIONKEY</w:t>
            </w:r>
          </w:p>
        </w:tc>
        <w:tc>
          <w:tcPr>
            <w:tcW w:w="5859" w:type="dxa"/>
          </w:tcPr>
          <w:p w14:paraId="3169C5F0" w14:textId="41DB4854" w:rsidR="00B3306D" w:rsidRDefault="00B3306D" w:rsidP="00EA6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-3</w:t>
            </w:r>
          </w:p>
          <w:p w14:paraId="4F5C8B2D" w14:textId="7C11FFCC" w:rsidR="00EA694B" w:rsidRPr="00B3306D" w:rsidRDefault="00EA694B" w:rsidP="00EA6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 w:rsidRPr="00B3306D">
              <w:rPr>
                <w:rFonts w:hint="eastAsia"/>
                <w:color w:val="000000"/>
              </w:rPr>
              <w:t>인증용으로 사용되는 세션키에 오류가 있는 경우 발생</w:t>
            </w:r>
          </w:p>
        </w:tc>
      </w:tr>
      <w:tr w:rsidR="00EA694B" w14:paraId="0C14FADE" w14:textId="77777777" w:rsidTr="005C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500A8D80" w14:textId="6EC6D1B8" w:rsidR="00EA694B" w:rsidRPr="00EA694B" w:rsidRDefault="00EA694B" w:rsidP="009F1137">
            <w:pPr>
              <w:rPr>
                <w:rFonts w:hint="eastAsia"/>
                <w:color w:val="000000"/>
              </w:rPr>
            </w:pPr>
            <w:r w:rsidRPr="00EA694B">
              <w:rPr>
                <w:rFonts w:hint="eastAsia"/>
                <w:color w:val="000000"/>
              </w:rPr>
              <w:t>ARTPRET</w:t>
            </w:r>
            <w:r>
              <w:rPr>
                <w:rFonts w:hint="eastAsia"/>
                <w:color w:val="000000"/>
              </w:rPr>
              <w:t>_SKT_CONNFAIL</w:t>
            </w:r>
          </w:p>
        </w:tc>
        <w:tc>
          <w:tcPr>
            <w:tcW w:w="5859" w:type="dxa"/>
          </w:tcPr>
          <w:p w14:paraId="14728494" w14:textId="0854CEE0" w:rsidR="00B3306D" w:rsidRDefault="00B3306D" w:rsidP="00EA6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-100</w:t>
            </w:r>
          </w:p>
          <w:p w14:paraId="77C991F6" w14:textId="77777777" w:rsidR="00EA694B" w:rsidRPr="00B3306D" w:rsidRDefault="00EA694B" w:rsidP="00EA6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 w:rsidRPr="00B3306D">
              <w:rPr>
                <w:rFonts w:hint="eastAsia"/>
                <w:color w:val="000000"/>
              </w:rPr>
              <w:t>인증(빌링)모듈에서 인증(빌링)서버로 연결 실패</w:t>
            </w:r>
          </w:p>
          <w:p w14:paraId="3FE33FD7" w14:textId="7876A115" w:rsidR="00EA694B" w:rsidRPr="00B3306D" w:rsidRDefault="00EA694B" w:rsidP="00EA6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 w:rsidRPr="00B3306D">
              <w:rPr>
                <w:rFonts w:hint="eastAsia"/>
                <w:color w:val="000000"/>
              </w:rPr>
              <w:t>서버가 실행 중이 아닌 경우 발생</w:t>
            </w:r>
          </w:p>
        </w:tc>
      </w:tr>
      <w:tr w:rsidR="00EA694B" w14:paraId="6AC0F934" w14:textId="77777777" w:rsidTr="005C1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15789E50" w14:textId="08253049" w:rsidR="00EA694B" w:rsidRPr="00EA694B" w:rsidRDefault="00EA694B" w:rsidP="009F1137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ARTPRET_SKT_SENDFAIL</w:t>
            </w:r>
          </w:p>
        </w:tc>
        <w:tc>
          <w:tcPr>
            <w:tcW w:w="5859" w:type="dxa"/>
          </w:tcPr>
          <w:p w14:paraId="38912830" w14:textId="77777777" w:rsidR="00EA694B" w:rsidRDefault="00B3306D" w:rsidP="00EA6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-101</w:t>
            </w:r>
          </w:p>
          <w:p w14:paraId="4F5E2BBE" w14:textId="0FFD68D5" w:rsidR="00B3306D" w:rsidRPr="00B3306D" w:rsidRDefault="00B3306D" w:rsidP="00EA6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 w:rsidRPr="00B3306D">
              <w:rPr>
                <w:rFonts w:hint="eastAsia"/>
                <w:color w:val="000000"/>
              </w:rPr>
              <w:t>인증(빌링)모듈에서 인증(빌링)서버로</w:t>
            </w:r>
            <w:r>
              <w:rPr>
                <w:rFonts w:hint="eastAsia"/>
                <w:color w:val="000000"/>
              </w:rPr>
              <w:t xml:space="preserve"> 보내기 실패</w:t>
            </w:r>
          </w:p>
        </w:tc>
      </w:tr>
      <w:tr w:rsidR="00EA694B" w14:paraId="3EF0C5F7" w14:textId="77777777" w:rsidTr="005C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54DC2149" w14:textId="35E76A00" w:rsidR="00EA694B" w:rsidRDefault="00EA694B" w:rsidP="009F1137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ARTPRET_SKT_RECVFAIL</w:t>
            </w:r>
          </w:p>
        </w:tc>
        <w:tc>
          <w:tcPr>
            <w:tcW w:w="5859" w:type="dxa"/>
          </w:tcPr>
          <w:p w14:paraId="05D9EB26" w14:textId="77777777" w:rsidR="00EA694B" w:rsidRDefault="00B3306D" w:rsidP="00EA6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-102</w:t>
            </w:r>
          </w:p>
          <w:p w14:paraId="1BF5C770" w14:textId="2E6D0436" w:rsidR="00B3306D" w:rsidRPr="00B3306D" w:rsidRDefault="00B3306D" w:rsidP="00B33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 w:rsidRPr="00B3306D">
              <w:rPr>
                <w:rFonts w:hint="eastAsia"/>
                <w:color w:val="000000"/>
              </w:rPr>
              <w:t>인증(빌링)서버</w:t>
            </w:r>
            <w:r>
              <w:rPr>
                <w:rFonts w:hint="eastAsia"/>
                <w:color w:val="000000"/>
              </w:rPr>
              <w:t>가 보낸 값을 받는데 실패</w:t>
            </w:r>
          </w:p>
        </w:tc>
      </w:tr>
      <w:tr w:rsidR="00EA694B" w14:paraId="32AE98E1" w14:textId="77777777" w:rsidTr="005C1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633B5815" w14:textId="6F2BAB27" w:rsidR="00EA694B" w:rsidRDefault="00EA694B" w:rsidP="009F1137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ARTPRET_SKT_NODATATOSEND</w:t>
            </w:r>
          </w:p>
        </w:tc>
        <w:tc>
          <w:tcPr>
            <w:tcW w:w="5859" w:type="dxa"/>
          </w:tcPr>
          <w:p w14:paraId="274762C3" w14:textId="77777777" w:rsidR="00EA694B" w:rsidRDefault="00B3306D" w:rsidP="00EA6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-103</w:t>
            </w:r>
          </w:p>
          <w:p w14:paraId="76AF0062" w14:textId="49A413FF" w:rsidR="00B3306D" w:rsidRPr="00B3306D" w:rsidRDefault="00B3306D" w:rsidP="00EA6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보내려는 데이터가 비어 있는 경우</w:t>
            </w:r>
          </w:p>
        </w:tc>
      </w:tr>
      <w:tr w:rsidR="00EA694B" w14:paraId="239E90E6" w14:textId="77777777" w:rsidTr="005C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1178993F" w14:textId="15298932" w:rsidR="00EA694B" w:rsidRDefault="00EA694B" w:rsidP="009F1137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ARTPRET_SKT_UNKNOWN</w:t>
            </w:r>
          </w:p>
        </w:tc>
        <w:tc>
          <w:tcPr>
            <w:tcW w:w="5859" w:type="dxa"/>
          </w:tcPr>
          <w:p w14:paraId="369FEB43" w14:textId="77777777" w:rsidR="00EA694B" w:rsidRDefault="00B3306D" w:rsidP="00EA6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-199</w:t>
            </w:r>
          </w:p>
          <w:p w14:paraId="5A9BBC95" w14:textId="34B62864" w:rsidR="00B3306D" w:rsidRPr="00B3306D" w:rsidRDefault="00B3306D" w:rsidP="00EA6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소켓 부분의 알수 없는 에러 발생</w:t>
            </w:r>
          </w:p>
        </w:tc>
      </w:tr>
      <w:tr w:rsidR="00EA694B" w14:paraId="060F009A" w14:textId="77777777" w:rsidTr="005C1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5F0A1914" w14:textId="0896D31D" w:rsidR="00EA694B" w:rsidRDefault="00EA694B" w:rsidP="009F1137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ARTPRET_NOCALLBACK</w:t>
            </w:r>
          </w:p>
        </w:tc>
        <w:tc>
          <w:tcPr>
            <w:tcW w:w="5859" w:type="dxa"/>
          </w:tcPr>
          <w:p w14:paraId="0C44F399" w14:textId="4C41E4FC" w:rsidR="00B3306D" w:rsidRDefault="00B3306D" w:rsidP="00EA6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-50</w:t>
            </w:r>
          </w:p>
          <w:p w14:paraId="2170F90C" w14:textId="4EA81C38" w:rsidR="00EA694B" w:rsidRPr="00B3306D" w:rsidRDefault="00B3306D" w:rsidP="00EA6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콜백 함수가 정의 되지 않아 실행이 종료됨</w:t>
            </w:r>
          </w:p>
        </w:tc>
      </w:tr>
      <w:tr w:rsidR="00EA694B" w14:paraId="211EA965" w14:textId="77777777" w:rsidTr="005C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3D706057" w14:textId="305559E4" w:rsidR="00EA694B" w:rsidRDefault="00EA694B" w:rsidP="009F1137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ARTPRET_BUFFEROVERFLOW</w:t>
            </w:r>
          </w:p>
        </w:tc>
        <w:tc>
          <w:tcPr>
            <w:tcW w:w="5859" w:type="dxa"/>
          </w:tcPr>
          <w:p w14:paraId="16FA7E6D" w14:textId="22D0DE23" w:rsidR="00B3306D" w:rsidRDefault="00B3306D" w:rsidP="00EA6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-51</w:t>
            </w:r>
          </w:p>
          <w:p w14:paraId="1B2CCF70" w14:textId="55B1422F" w:rsidR="00EA694B" w:rsidRPr="00B3306D" w:rsidRDefault="00B3306D" w:rsidP="00EA6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콜백 함수에 넘겨지는 데이터가 크기가 너무 커서 처리 불가</w:t>
            </w:r>
          </w:p>
        </w:tc>
      </w:tr>
      <w:tr w:rsidR="00EA694B" w14:paraId="49B87787" w14:textId="77777777" w:rsidTr="005C1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6EBA6E92" w14:textId="1EFA6281" w:rsidR="00EA694B" w:rsidRDefault="00EA694B" w:rsidP="009F1137">
            <w:pPr>
              <w:rPr>
                <w:rFonts w:hint="eastAsia"/>
                <w:color w:val="000000"/>
              </w:rPr>
            </w:pPr>
            <w:r w:rsidRPr="00EA694B">
              <w:rPr>
                <w:color w:val="000000"/>
              </w:rPr>
              <w:t>ARTPRET_GAME_STARTINGFAIL</w:t>
            </w:r>
          </w:p>
        </w:tc>
        <w:tc>
          <w:tcPr>
            <w:tcW w:w="5859" w:type="dxa"/>
          </w:tcPr>
          <w:p w14:paraId="41E6A394" w14:textId="77777777" w:rsidR="00EA694B" w:rsidRDefault="00B3306D" w:rsidP="00EA6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-200</w:t>
            </w:r>
          </w:p>
          <w:p w14:paraId="0130D718" w14:textId="61714B08" w:rsidR="00B3306D" w:rsidRPr="00B3306D" w:rsidRDefault="00B3306D" w:rsidP="00B33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게임 패쳐 실행시 파라미터 오류로 실행 실패.</w:t>
            </w:r>
          </w:p>
        </w:tc>
      </w:tr>
      <w:tr w:rsidR="00EA694B" w14:paraId="3AB13FE8" w14:textId="77777777" w:rsidTr="005C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037297B0" w14:textId="36B7433F" w:rsidR="00EA694B" w:rsidRPr="00EA694B" w:rsidRDefault="00EA694B" w:rsidP="009F1137">
            <w:pPr>
              <w:rPr>
                <w:color w:val="000000"/>
              </w:rPr>
            </w:pPr>
            <w:r w:rsidRPr="00EA694B">
              <w:rPr>
                <w:color w:val="000000"/>
              </w:rPr>
              <w:t>ARTPERT_GAME_INVALIDMAINWND</w:t>
            </w:r>
          </w:p>
        </w:tc>
        <w:tc>
          <w:tcPr>
            <w:tcW w:w="5859" w:type="dxa"/>
          </w:tcPr>
          <w:p w14:paraId="1A77CDCF" w14:textId="77777777" w:rsidR="00EA694B" w:rsidRDefault="00B3306D" w:rsidP="00EA6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-201</w:t>
            </w:r>
          </w:p>
          <w:p w14:paraId="5E31E1D3" w14:textId="1FE7D411" w:rsidR="00B3306D" w:rsidRPr="00B3306D" w:rsidRDefault="00B3306D" w:rsidP="00EA6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게임 패쳐 윈도우를 제어하는 경우 제어할 패쳐 윈도우 핸들이 없는 경우. </w:t>
            </w:r>
            <w:r w:rsidRPr="00B3306D">
              <w:rPr>
                <w:color w:val="000000"/>
              </w:rPr>
              <w:sym w:font="Wingdings" w:char="F0E0"/>
            </w:r>
            <w:r>
              <w:rPr>
                <w:rFonts w:hint="eastAsia"/>
                <w:color w:val="000000"/>
              </w:rPr>
              <w:t xml:space="preserve"> 패쳐 윈도우를 조정하기로 사전 협의된 경우</w:t>
            </w:r>
          </w:p>
        </w:tc>
      </w:tr>
      <w:tr w:rsidR="00EA694B" w14:paraId="788235CD" w14:textId="77777777" w:rsidTr="005C1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579860E9" w14:textId="325553D3" w:rsidR="00EA694B" w:rsidRPr="00EA694B" w:rsidRDefault="00EA694B" w:rsidP="009F1137">
            <w:pPr>
              <w:rPr>
                <w:color w:val="000000"/>
              </w:rPr>
            </w:pPr>
            <w:r w:rsidRPr="00EA694B">
              <w:rPr>
                <w:color w:val="000000"/>
              </w:rPr>
              <w:t>ARTPRET_GAME_CREATEPROCESSFAILED</w:t>
            </w:r>
          </w:p>
        </w:tc>
        <w:tc>
          <w:tcPr>
            <w:tcW w:w="5859" w:type="dxa"/>
          </w:tcPr>
          <w:p w14:paraId="1BBF5C3B" w14:textId="77777777" w:rsidR="00EA694B" w:rsidRDefault="00B3306D" w:rsidP="00EA6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-202</w:t>
            </w:r>
          </w:p>
          <w:p w14:paraId="0BCAA756" w14:textId="05A24D82" w:rsidR="00B3306D" w:rsidRPr="00B3306D" w:rsidRDefault="00B3306D" w:rsidP="00EA6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게임 패쳐 실행 실패. 해당 파일이 없는 경우 발생.</w:t>
            </w:r>
          </w:p>
        </w:tc>
      </w:tr>
      <w:tr w:rsidR="00EA694B" w14:paraId="19C35F72" w14:textId="77777777" w:rsidTr="005C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1F467207" w14:textId="57886FDD" w:rsidR="00EA694B" w:rsidRPr="00EA694B" w:rsidRDefault="00EA694B" w:rsidP="009F1137">
            <w:pPr>
              <w:rPr>
                <w:color w:val="000000"/>
              </w:rPr>
            </w:pPr>
            <w:r w:rsidRPr="00EA694B">
              <w:rPr>
                <w:color w:val="000000"/>
              </w:rPr>
              <w:t>ARTPRET_GAME_NOGAMEPROCESSFOUND</w:t>
            </w:r>
          </w:p>
        </w:tc>
        <w:tc>
          <w:tcPr>
            <w:tcW w:w="5859" w:type="dxa"/>
          </w:tcPr>
          <w:p w14:paraId="3E841AF7" w14:textId="77777777" w:rsidR="00EA694B" w:rsidRDefault="00B3306D" w:rsidP="00EA6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-203</w:t>
            </w:r>
          </w:p>
          <w:p w14:paraId="6C9135A1" w14:textId="330F488F" w:rsidR="00B3306D" w:rsidRPr="00B3306D" w:rsidRDefault="00B3306D" w:rsidP="00EA6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게임 패쳐 실행 후, 해당 게임 패쳐를 찾을 수 없음. 실행 후 확인 단계에서 발생.</w:t>
            </w:r>
          </w:p>
        </w:tc>
      </w:tr>
      <w:tr w:rsidR="00EA694B" w14:paraId="520E4BBA" w14:textId="77777777" w:rsidTr="005C1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183420CE" w14:textId="3B2B566C" w:rsidR="00EA694B" w:rsidRPr="00EA694B" w:rsidRDefault="00EA694B" w:rsidP="009F1137">
            <w:pPr>
              <w:rPr>
                <w:color w:val="000000"/>
              </w:rPr>
            </w:pPr>
            <w:r w:rsidRPr="00EA694B">
              <w:rPr>
                <w:color w:val="000000"/>
              </w:rPr>
              <w:lastRenderedPageBreak/>
              <w:t>ARTPRET_GAME_NOGAMEWNDFOUND</w:t>
            </w:r>
          </w:p>
        </w:tc>
        <w:tc>
          <w:tcPr>
            <w:tcW w:w="5859" w:type="dxa"/>
          </w:tcPr>
          <w:p w14:paraId="6C5F593C" w14:textId="77777777" w:rsidR="00EA694B" w:rsidRDefault="00B3306D" w:rsidP="00EA6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-204</w:t>
            </w:r>
          </w:p>
          <w:p w14:paraId="22DB4C64" w14:textId="3E26CD62" w:rsidR="00B3306D" w:rsidRPr="00B3306D" w:rsidRDefault="00B3306D" w:rsidP="00EA6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게임 패쳐 윈도우를 제어하는 경우 제어할 패쳐 윈도우 핸들이 없는 경우. </w:t>
            </w:r>
            <w:r w:rsidRPr="00B3306D">
              <w:rPr>
                <w:color w:val="000000"/>
              </w:rPr>
              <w:sym w:font="Wingdings" w:char="F0E0"/>
            </w:r>
            <w:r>
              <w:rPr>
                <w:rFonts w:hint="eastAsia"/>
                <w:color w:val="000000"/>
              </w:rPr>
              <w:t xml:space="preserve"> 패쳐 윈도우를 조정하기로 사전 협의된 경우</w:t>
            </w:r>
          </w:p>
        </w:tc>
      </w:tr>
      <w:tr w:rsidR="00EA694B" w14:paraId="53E0328D" w14:textId="77777777" w:rsidTr="005C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4A077919" w14:textId="3DDD4DBB" w:rsidR="00EA694B" w:rsidRPr="00EA694B" w:rsidRDefault="00EA694B" w:rsidP="009F1137">
            <w:pPr>
              <w:rPr>
                <w:color w:val="000000"/>
              </w:rPr>
            </w:pPr>
            <w:r w:rsidRPr="00EA694B">
              <w:rPr>
                <w:color w:val="000000"/>
              </w:rPr>
              <w:t>ARTPRET_GAME_NOTENOUGHTPARAMETER</w:t>
            </w:r>
          </w:p>
        </w:tc>
        <w:tc>
          <w:tcPr>
            <w:tcW w:w="5859" w:type="dxa"/>
          </w:tcPr>
          <w:p w14:paraId="71A2086F" w14:textId="77777777" w:rsidR="00EA694B" w:rsidRDefault="00B3306D" w:rsidP="00EA6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-205</w:t>
            </w:r>
          </w:p>
          <w:p w14:paraId="1BBD9A96" w14:textId="3CEAE494" w:rsidR="00B3306D" w:rsidRPr="00B3306D" w:rsidRDefault="00403B0D" w:rsidP="00EA6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게임 패쳐 실행시 파라미터 오류로 실행 실패.</w:t>
            </w:r>
          </w:p>
        </w:tc>
      </w:tr>
      <w:tr w:rsidR="00EA694B" w14:paraId="08319D34" w14:textId="77777777" w:rsidTr="005C1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6EA1CDC4" w14:textId="4A414886" w:rsidR="00EA694B" w:rsidRPr="00EA694B" w:rsidRDefault="00EA694B" w:rsidP="009F1137">
            <w:pPr>
              <w:rPr>
                <w:color w:val="000000"/>
              </w:rPr>
            </w:pPr>
            <w:r w:rsidRPr="00EA694B">
              <w:rPr>
                <w:color w:val="000000"/>
              </w:rPr>
              <w:t>ARTPRET_GAME_NOTNETCAFEUSER</w:t>
            </w:r>
          </w:p>
        </w:tc>
        <w:tc>
          <w:tcPr>
            <w:tcW w:w="5859" w:type="dxa"/>
          </w:tcPr>
          <w:p w14:paraId="1A4FC8E0" w14:textId="77777777" w:rsidR="00EA694B" w:rsidRDefault="00403B0D" w:rsidP="00EA6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-206</w:t>
            </w:r>
          </w:p>
          <w:p w14:paraId="505FD9C1" w14:textId="040D043B" w:rsidR="00403B0D" w:rsidRPr="00B3306D" w:rsidRDefault="00403B0D" w:rsidP="00EA6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 w:rsidRPr="00403B0D">
              <w:rPr>
                <w:color w:val="000000"/>
              </w:rPr>
              <w:t>IsNetcafeUserB</w:t>
            </w:r>
            <w:r>
              <w:rPr>
                <w:rFonts w:hint="eastAsia"/>
                <w:color w:val="000000"/>
              </w:rPr>
              <w:t>() 함수로 확인한 결과, 넷카페(PC방)</w:t>
            </w:r>
            <w:r>
              <w:rPr>
                <w:color w:val="000000"/>
              </w:rPr>
              <w:t>유저가</w:t>
            </w:r>
            <w:r>
              <w:rPr>
                <w:rFonts w:hint="eastAsia"/>
                <w:color w:val="000000"/>
              </w:rPr>
              <w:t xml:space="preserve"> 아닌 경우</w:t>
            </w:r>
          </w:p>
        </w:tc>
      </w:tr>
      <w:tr w:rsidR="00EA694B" w14:paraId="7E1848B7" w14:textId="77777777" w:rsidTr="005C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27103EE9" w14:textId="3375E1CE" w:rsidR="00EA694B" w:rsidRPr="00EA694B" w:rsidRDefault="00EA694B" w:rsidP="009F1137">
            <w:pPr>
              <w:rPr>
                <w:color w:val="000000"/>
              </w:rPr>
            </w:pPr>
            <w:r w:rsidRPr="00EA694B">
              <w:rPr>
                <w:color w:val="000000"/>
              </w:rPr>
              <w:t>ARTPRET_DB_ERROR</w:t>
            </w:r>
          </w:p>
        </w:tc>
        <w:tc>
          <w:tcPr>
            <w:tcW w:w="5859" w:type="dxa"/>
          </w:tcPr>
          <w:p w14:paraId="29FC6E2D" w14:textId="77777777" w:rsidR="00EA694B" w:rsidRDefault="00403B0D" w:rsidP="00EA6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-300</w:t>
            </w:r>
          </w:p>
          <w:p w14:paraId="2D5B3024" w14:textId="77777777" w:rsidR="00403B0D" w:rsidRDefault="00403B0D" w:rsidP="00403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DB에서 에러가 발생된 경우 받을 수 있음</w:t>
            </w:r>
          </w:p>
          <w:p w14:paraId="354A4A7C" w14:textId="1E529C0A" w:rsidR="00403B0D" w:rsidRPr="00B3306D" w:rsidRDefault="00403B0D" w:rsidP="00403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직접 DB에 연결하는 것은 아니지만, 때때로 DB 접속 상태를 에러 코드를 받을 수 있음.</w:t>
            </w:r>
          </w:p>
        </w:tc>
      </w:tr>
      <w:tr w:rsidR="00EA694B" w14:paraId="77071360" w14:textId="77777777" w:rsidTr="005C1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46A564F2" w14:textId="4B4C1A0D" w:rsidR="00EA694B" w:rsidRPr="00EA694B" w:rsidRDefault="00EA694B" w:rsidP="009F1137">
            <w:pPr>
              <w:rPr>
                <w:color w:val="000000"/>
              </w:rPr>
            </w:pPr>
            <w:r w:rsidRPr="00EA694B">
              <w:rPr>
                <w:color w:val="000000"/>
              </w:rPr>
              <w:t>ARTPRET_DB_QUERYFAIL</w:t>
            </w:r>
          </w:p>
        </w:tc>
        <w:tc>
          <w:tcPr>
            <w:tcW w:w="5859" w:type="dxa"/>
          </w:tcPr>
          <w:p w14:paraId="67BD49E9" w14:textId="77777777" w:rsidR="00EA694B" w:rsidRDefault="00403B0D" w:rsidP="00EA6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-301</w:t>
            </w:r>
          </w:p>
          <w:p w14:paraId="30554157" w14:textId="77777777" w:rsidR="00403B0D" w:rsidRDefault="00403B0D" w:rsidP="00EA6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쿼리가 실패하는 경우 발생 될 수 있음</w:t>
            </w:r>
          </w:p>
          <w:p w14:paraId="521E7F50" w14:textId="51B87B33" w:rsidR="00403B0D" w:rsidRPr="00B3306D" w:rsidRDefault="00403B0D" w:rsidP="00EA6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직접 DB에 연결하는 것은 아니지만, 때때로 DB 접속 상태를 에러 코드를 받을 수 있음.</w:t>
            </w:r>
          </w:p>
        </w:tc>
      </w:tr>
      <w:tr w:rsidR="00EA694B" w14:paraId="61F909F6" w14:textId="77777777" w:rsidTr="005C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571F5452" w14:textId="6B4DA69B" w:rsidR="00EA694B" w:rsidRPr="00EA694B" w:rsidRDefault="00EA694B" w:rsidP="009F1137">
            <w:pPr>
              <w:rPr>
                <w:color w:val="000000"/>
              </w:rPr>
            </w:pPr>
            <w:r w:rsidRPr="00EA694B">
              <w:rPr>
                <w:color w:val="000000"/>
              </w:rPr>
              <w:t>ARTPRET_DB_FULL</w:t>
            </w:r>
          </w:p>
        </w:tc>
        <w:tc>
          <w:tcPr>
            <w:tcW w:w="5859" w:type="dxa"/>
          </w:tcPr>
          <w:p w14:paraId="2638F1E1" w14:textId="77777777" w:rsidR="00EA694B" w:rsidRDefault="00403B0D" w:rsidP="00EA6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-302</w:t>
            </w:r>
          </w:p>
          <w:p w14:paraId="419E1404" w14:textId="77777777" w:rsidR="00403B0D" w:rsidRDefault="00403B0D" w:rsidP="00EA6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DB 에 접속할 수 없음.</w:t>
            </w:r>
          </w:p>
          <w:p w14:paraId="67F2A035" w14:textId="433174B4" w:rsidR="00403B0D" w:rsidRPr="00B3306D" w:rsidRDefault="00403B0D" w:rsidP="00EA6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직접 DB에 연결하는 것은 아니지만, 때때로 DB 접속 상태를 에러 코드를 받을 수 있음.</w:t>
            </w:r>
          </w:p>
        </w:tc>
      </w:tr>
      <w:tr w:rsidR="00EA694B" w14:paraId="7A9DA24A" w14:textId="77777777" w:rsidTr="005C1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21E0FAC5" w14:textId="77777777" w:rsidR="00E22106" w:rsidRPr="00EA694B" w:rsidRDefault="00E22106" w:rsidP="009F1137">
            <w:pPr>
              <w:rPr>
                <w:color w:val="000000"/>
              </w:rPr>
            </w:pPr>
            <w:r w:rsidRPr="00EA694B">
              <w:rPr>
                <w:rFonts w:hint="eastAsia"/>
                <w:color w:val="000000"/>
              </w:rPr>
              <w:t>ARTP_AUTH_MULTIPLELOGIN</w:t>
            </w:r>
          </w:p>
        </w:tc>
        <w:tc>
          <w:tcPr>
            <w:tcW w:w="5859" w:type="dxa"/>
          </w:tcPr>
          <w:p w14:paraId="07C73795" w14:textId="6238DFA2" w:rsidR="00403B0D" w:rsidRDefault="00403B0D" w:rsidP="009F1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-10</w:t>
            </w:r>
          </w:p>
          <w:p w14:paraId="4F012963" w14:textId="15B2CF4B" w:rsidR="00E22106" w:rsidRPr="00B3306D" w:rsidRDefault="00403B0D" w:rsidP="009F1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사용하지 않는 에러 코드</w:t>
            </w:r>
          </w:p>
        </w:tc>
      </w:tr>
      <w:tr w:rsidR="00EA694B" w14:paraId="76F4781E" w14:textId="77777777" w:rsidTr="005C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0C67DD3C" w14:textId="77777777" w:rsidR="00E22106" w:rsidRPr="00EA694B" w:rsidRDefault="00E22106" w:rsidP="009F1137">
            <w:pPr>
              <w:rPr>
                <w:color w:val="000000"/>
              </w:rPr>
            </w:pPr>
            <w:r w:rsidRPr="00EA694B">
              <w:rPr>
                <w:rFonts w:hint="eastAsia"/>
                <w:color w:val="000000"/>
              </w:rPr>
              <w:t>ARTP_AUTH_NOUSERINFO</w:t>
            </w:r>
          </w:p>
        </w:tc>
        <w:tc>
          <w:tcPr>
            <w:tcW w:w="5859" w:type="dxa"/>
          </w:tcPr>
          <w:p w14:paraId="3AE825F0" w14:textId="77044B17" w:rsidR="00403B0D" w:rsidRDefault="00403B0D" w:rsidP="009F1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-11</w:t>
            </w:r>
          </w:p>
          <w:p w14:paraId="079EECF0" w14:textId="77777777" w:rsidR="00E22106" w:rsidRPr="00B3306D" w:rsidRDefault="00E22106" w:rsidP="009F1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B3306D">
              <w:rPr>
                <w:rFonts w:hint="eastAsia"/>
                <w:color w:val="000000"/>
              </w:rPr>
              <w:t>DB에 없는 계정으로 인증하려 함.</w:t>
            </w:r>
          </w:p>
        </w:tc>
      </w:tr>
      <w:tr w:rsidR="00EA694B" w14:paraId="2FBDEC09" w14:textId="77777777" w:rsidTr="005C1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1BB11B4D" w14:textId="77777777" w:rsidR="00E22106" w:rsidRPr="00EA694B" w:rsidRDefault="00E22106" w:rsidP="009F1137">
            <w:pPr>
              <w:rPr>
                <w:color w:val="000000"/>
              </w:rPr>
            </w:pPr>
            <w:r w:rsidRPr="00EA694B">
              <w:rPr>
                <w:rFonts w:hint="eastAsia"/>
                <w:color w:val="000000"/>
              </w:rPr>
              <w:t>ARTP_AUTH_WRONGPASSWORD</w:t>
            </w:r>
          </w:p>
        </w:tc>
        <w:tc>
          <w:tcPr>
            <w:tcW w:w="5859" w:type="dxa"/>
          </w:tcPr>
          <w:p w14:paraId="7AC1A890" w14:textId="726C9C36" w:rsidR="00403B0D" w:rsidRDefault="00403B0D" w:rsidP="009F1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-12</w:t>
            </w:r>
          </w:p>
          <w:p w14:paraId="74710AF2" w14:textId="77777777" w:rsidR="00E22106" w:rsidRPr="00B3306D" w:rsidRDefault="00796CE1" w:rsidP="009F1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B3306D">
              <w:rPr>
                <w:rFonts w:hint="eastAsia"/>
                <w:color w:val="000000"/>
              </w:rPr>
              <w:t>암호가 틀림</w:t>
            </w:r>
          </w:p>
        </w:tc>
      </w:tr>
      <w:tr w:rsidR="00EA694B" w14:paraId="37F0EA35" w14:textId="77777777" w:rsidTr="005C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2414F45B" w14:textId="77777777" w:rsidR="00E22106" w:rsidRPr="00EA694B" w:rsidRDefault="00E22106" w:rsidP="009F1137">
            <w:pPr>
              <w:rPr>
                <w:color w:val="000000"/>
              </w:rPr>
            </w:pPr>
            <w:r w:rsidRPr="00EA694B">
              <w:rPr>
                <w:rFonts w:hint="eastAsia"/>
                <w:color w:val="000000"/>
              </w:rPr>
              <w:t>ARTP_AUTH_UNKNOWNREASON</w:t>
            </w:r>
          </w:p>
        </w:tc>
        <w:tc>
          <w:tcPr>
            <w:tcW w:w="5859" w:type="dxa"/>
          </w:tcPr>
          <w:p w14:paraId="4BB1C638" w14:textId="7E0E1CE5" w:rsidR="00403B0D" w:rsidRDefault="00403B0D" w:rsidP="009F1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-13</w:t>
            </w:r>
          </w:p>
          <w:p w14:paraId="52EF0DCA" w14:textId="77777777" w:rsidR="00E22106" w:rsidRPr="00B3306D" w:rsidRDefault="00796CE1" w:rsidP="009F1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B3306D">
              <w:rPr>
                <w:rFonts w:hint="eastAsia"/>
                <w:color w:val="000000"/>
              </w:rPr>
              <w:t>위의 3가지에 해당되지 않는 예외상황 발생. (디버깅을 위해 남겨둠)</w:t>
            </w:r>
          </w:p>
        </w:tc>
      </w:tr>
      <w:tr w:rsidR="00EA694B" w14:paraId="11542D61" w14:textId="77777777" w:rsidTr="005C1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3055B558" w14:textId="77777777" w:rsidR="00E22106" w:rsidRPr="00EA694B" w:rsidRDefault="00E22106" w:rsidP="009F1137">
            <w:pPr>
              <w:rPr>
                <w:color w:val="000000"/>
              </w:rPr>
            </w:pPr>
            <w:r w:rsidRPr="00EA694B">
              <w:rPr>
                <w:rFonts w:hint="eastAsia"/>
                <w:color w:val="000000"/>
              </w:rPr>
              <w:t>ARTP_AUTH_INTERNALERROR</w:t>
            </w:r>
          </w:p>
        </w:tc>
        <w:tc>
          <w:tcPr>
            <w:tcW w:w="5859" w:type="dxa"/>
          </w:tcPr>
          <w:p w14:paraId="7E777320" w14:textId="47888F15" w:rsidR="00403B0D" w:rsidRDefault="00403B0D" w:rsidP="009F1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-14</w:t>
            </w:r>
          </w:p>
          <w:p w14:paraId="631AAC63" w14:textId="77777777" w:rsidR="00E22106" w:rsidRPr="00B3306D" w:rsidRDefault="00796CE1" w:rsidP="009F1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B3306D">
              <w:rPr>
                <w:rFonts w:hint="eastAsia"/>
                <w:color w:val="000000"/>
              </w:rPr>
              <w:t>인증모듈 내부 로직에서 에러 발생</w:t>
            </w:r>
          </w:p>
        </w:tc>
      </w:tr>
      <w:tr w:rsidR="00EA694B" w14:paraId="77179AE1" w14:textId="77777777" w:rsidTr="005C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655DACCA" w14:textId="77777777" w:rsidR="00E22106" w:rsidRPr="00EA694B" w:rsidRDefault="00E22106" w:rsidP="009F1137">
            <w:pPr>
              <w:rPr>
                <w:color w:val="000000"/>
              </w:rPr>
            </w:pPr>
            <w:r w:rsidRPr="00EA694B">
              <w:rPr>
                <w:rFonts w:hint="eastAsia"/>
                <w:color w:val="000000"/>
              </w:rPr>
              <w:t>ARTP_AUTH_SESKEYNOTISSUED</w:t>
            </w:r>
          </w:p>
        </w:tc>
        <w:tc>
          <w:tcPr>
            <w:tcW w:w="5859" w:type="dxa"/>
          </w:tcPr>
          <w:p w14:paraId="5CE5E73A" w14:textId="7AE48AA9" w:rsidR="00403B0D" w:rsidRDefault="00403B0D" w:rsidP="009F1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-15</w:t>
            </w:r>
          </w:p>
          <w:p w14:paraId="55BAB752" w14:textId="77777777" w:rsidR="00E22106" w:rsidRPr="00B3306D" w:rsidRDefault="00796CE1" w:rsidP="009F1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B3306D">
              <w:rPr>
                <w:rFonts w:hint="eastAsia"/>
                <w:color w:val="000000"/>
              </w:rPr>
              <w:t>세션키 발급에 실패함</w:t>
            </w:r>
          </w:p>
        </w:tc>
      </w:tr>
      <w:tr w:rsidR="00EA694B" w14:paraId="435C729B" w14:textId="77777777" w:rsidTr="005C1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5F9D9EA0" w14:textId="77777777" w:rsidR="00E22106" w:rsidRPr="00EA694B" w:rsidRDefault="00E22106" w:rsidP="009F1137">
            <w:pPr>
              <w:rPr>
                <w:color w:val="000000"/>
              </w:rPr>
            </w:pPr>
            <w:r w:rsidRPr="00EA694B">
              <w:rPr>
                <w:rFonts w:hint="eastAsia"/>
                <w:color w:val="000000"/>
              </w:rPr>
              <w:t>ARTP_AUTH_SESKEYTOOOLD</w:t>
            </w:r>
          </w:p>
        </w:tc>
        <w:tc>
          <w:tcPr>
            <w:tcW w:w="5859" w:type="dxa"/>
          </w:tcPr>
          <w:p w14:paraId="2CA8797F" w14:textId="5649B99A" w:rsidR="00403B0D" w:rsidRDefault="00403B0D" w:rsidP="009F1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-16</w:t>
            </w:r>
          </w:p>
          <w:p w14:paraId="3CDB47C0" w14:textId="77777777" w:rsidR="00E22106" w:rsidRPr="00B3306D" w:rsidRDefault="00796CE1" w:rsidP="009F1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B3306D">
              <w:rPr>
                <w:rFonts w:hint="eastAsia"/>
                <w:color w:val="000000"/>
              </w:rPr>
              <w:t>정해진 시간 내에 갱신되지 않은 세션키, (세션키 재사용으로 간주함)</w:t>
            </w:r>
          </w:p>
        </w:tc>
      </w:tr>
      <w:tr w:rsidR="00EA694B" w14:paraId="299BCE3F" w14:textId="77777777" w:rsidTr="005C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4CA586B0" w14:textId="77777777" w:rsidR="00E22106" w:rsidRPr="00EA694B" w:rsidRDefault="00E22106" w:rsidP="009F1137">
            <w:pPr>
              <w:rPr>
                <w:color w:val="000000"/>
              </w:rPr>
            </w:pPr>
            <w:r w:rsidRPr="00EA694B">
              <w:rPr>
                <w:rFonts w:hint="eastAsia"/>
                <w:color w:val="000000"/>
              </w:rPr>
              <w:t>ARTP_AUTH_SESKEYNOTREFRESHED</w:t>
            </w:r>
          </w:p>
        </w:tc>
        <w:tc>
          <w:tcPr>
            <w:tcW w:w="5859" w:type="dxa"/>
          </w:tcPr>
          <w:p w14:paraId="65623930" w14:textId="0438C407" w:rsidR="00403B0D" w:rsidRDefault="00403B0D" w:rsidP="009F1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-17</w:t>
            </w:r>
          </w:p>
          <w:p w14:paraId="052CFABD" w14:textId="77777777" w:rsidR="00E22106" w:rsidRPr="00B3306D" w:rsidRDefault="00796CE1" w:rsidP="009F1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B3306D">
              <w:rPr>
                <w:rFonts w:hint="eastAsia"/>
                <w:color w:val="000000"/>
              </w:rPr>
              <w:t>세션키의 갱신이 실패함.</w:t>
            </w:r>
          </w:p>
        </w:tc>
      </w:tr>
      <w:tr w:rsidR="00EA694B" w14:paraId="196BC346" w14:textId="77777777" w:rsidTr="005C1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476C885D" w14:textId="38394F1D" w:rsidR="00E22106" w:rsidRPr="00EA694B" w:rsidRDefault="00C46E10" w:rsidP="009F1137">
            <w:pPr>
              <w:rPr>
                <w:color w:val="000000"/>
              </w:rPr>
            </w:pPr>
            <w:r w:rsidRPr="00C46E10">
              <w:rPr>
                <w:color w:val="000000"/>
              </w:rPr>
              <w:t>ARTPRET_AUTH_ATABROAD</w:t>
            </w:r>
          </w:p>
        </w:tc>
        <w:tc>
          <w:tcPr>
            <w:tcW w:w="5859" w:type="dxa"/>
          </w:tcPr>
          <w:p w14:paraId="4986831D" w14:textId="77777777" w:rsidR="00E22106" w:rsidRDefault="00C46E10" w:rsidP="009F1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-18</w:t>
            </w:r>
          </w:p>
          <w:p w14:paraId="29B82B8F" w14:textId="6396AEEA" w:rsidR="00C46E10" w:rsidRPr="00B3306D" w:rsidRDefault="00C46E10" w:rsidP="00C46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차단된 해외로부터의 접속이라 차단됨</w:t>
            </w:r>
          </w:p>
        </w:tc>
      </w:tr>
      <w:tr w:rsidR="00C46E10" w14:paraId="60A43EC7" w14:textId="77777777" w:rsidTr="005C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164B1ED2" w14:textId="52ACC821" w:rsidR="00C46E10" w:rsidRPr="00C46E10" w:rsidRDefault="00C46E10" w:rsidP="009F1137">
            <w:pPr>
              <w:rPr>
                <w:color w:val="000000"/>
              </w:rPr>
            </w:pPr>
            <w:r w:rsidRPr="00C46E10">
              <w:rPr>
                <w:color w:val="000000"/>
              </w:rPr>
              <w:t>ARTPRET_AUTH_INVALIDKEY</w:t>
            </w:r>
          </w:p>
        </w:tc>
        <w:tc>
          <w:tcPr>
            <w:tcW w:w="5859" w:type="dxa"/>
          </w:tcPr>
          <w:p w14:paraId="63E8F8D1" w14:textId="77777777" w:rsidR="00C46E10" w:rsidRDefault="00C46E10" w:rsidP="009F1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-19</w:t>
            </w:r>
          </w:p>
          <w:p w14:paraId="5AEA113D" w14:textId="3CCD8F2F" w:rsidR="00C46E10" w:rsidRPr="00B3306D" w:rsidRDefault="00C46E10" w:rsidP="009F1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세션키 해독 불가 오류</w:t>
            </w:r>
          </w:p>
        </w:tc>
      </w:tr>
      <w:tr w:rsidR="00C46E10" w14:paraId="75E1278C" w14:textId="77777777" w:rsidTr="005C1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30582116" w14:textId="5BDBB1DE" w:rsidR="00C46E10" w:rsidRPr="00C46E10" w:rsidRDefault="00C46E10" w:rsidP="009F1137">
            <w:pPr>
              <w:rPr>
                <w:color w:val="000000"/>
              </w:rPr>
            </w:pPr>
            <w:r w:rsidRPr="00C46E10">
              <w:rPr>
                <w:color w:val="000000"/>
              </w:rPr>
              <w:lastRenderedPageBreak/>
              <w:t>ARTPRET_AUTH_NOGAMEINFO</w:t>
            </w:r>
          </w:p>
        </w:tc>
        <w:tc>
          <w:tcPr>
            <w:tcW w:w="5859" w:type="dxa"/>
          </w:tcPr>
          <w:p w14:paraId="1643826B" w14:textId="77777777" w:rsidR="00C46E10" w:rsidRDefault="00C46E10" w:rsidP="009F1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-20</w:t>
            </w:r>
          </w:p>
          <w:p w14:paraId="3FFA06BC" w14:textId="7227A512" w:rsidR="00C46E10" w:rsidRDefault="00C46E10" w:rsidP="009F1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인증서버가 받은 패킷에 게임 정보가 없음. 인증 불가 에러</w:t>
            </w:r>
          </w:p>
        </w:tc>
      </w:tr>
      <w:tr w:rsidR="00C46E10" w14:paraId="4B226749" w14:textId="77777777" w:rsidTr="005C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2396072E" w14:textId="4981F8E7" w:rsidR="00C46E10" w:rsidRPr="00C46E10" w:rsidRDefault="00C46E10" w:rsidP="009F1137">
            <w:pPr>
              <w:rPr>
                <w:color w:val="000000"/>
              </w:rPr>
            </w:pPr>
            <w:r w:rsidRPr="00C46E10">
              <w:rPr>
                <w:color w:val="000000"/>
              </w:rPr>
              <w:t>ARTPRET_EVT_NOENTERPERMISSION</w:t>
            </w:r>
          </w:p>
        </w:tc>
        <w:tc>
          <w:tcPr>
            <w:tcW w:w="5859" w:type="dxa"/>
          </w:tcPr>
          <w:p w14:paraId="1A3695AE" w14:textId="77777777" w:rsidR="00C46E10" w:rsidRDefault="00C46E10" w:rsidP="009F1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-21</w:t>
            </w:r>
          </w:p>
          <w:p w14:paraId="4D9E40A2" w14:textId="4050C0BC" w:rsidR="00C46E10" w:rsidRDefault="00C46E10" w:rsidP="00C46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일부 유저만 접속하는 이벤트에, 비대상자가 접속함.</w:t>
            </w:r>
          </w:p>
        </w:tc>
      </w:tr>
    </w:tbl>
    <w:p w14:paraId="0AC6DEA3" w14:textId="412C7F47" w:rsidR="00403B0D" w:rsidRDefault="00403B0D" w:rsidP="00C45A17">
      <w:pPr>
        <w:pStyle w:val="Heading3"/>
        <w:ind w:left="1080" w:hanging="480"/>
        <w:rPr>
          <w:rFonts w:hint="eastAsia"/>
        </w:rPr>
      </w:pPr>
      <w:r>
        <w:rPr>
          <w:rFonts w:hint="eastAsia"/>
        </w:rPr>
        <w:t>아라리오 런쳐 내부에서 사용되는 에러.</w:t>
      </w:r>
    </w:p>
    <w:p w14:paraId="53A660E9" w14:textId="6685C7D0" w:rsidR="00403B0D" w:rsidRDefault="00C45A17" w:rsidP="009F1137">
      <w:pPr>
        <w:rPr>
          <w:rFonts w:hint="eastAsia"/>
        </w:rPr>
      </w:pPr>
      <w:r>
        <w:rPr>
          <w:rFonts w:hint="eastAsia"/>
        </w:rPr>
        <w:t>런칭 작업 중에</w:t>
      </w:r>
      <w:r w:rsidR="00403B0D">
        <w:rPr>
          <w:rFonts w:hint="eastAsia"/>
        </w:rPr>
        <w:t xml:space="preserve"> 아래 에러 코드를 직접 받는 경우가 있을 수 </w:t>
      </w:r>
      <w:r>
        <w:rPr>
          <w:rFonts w:hint="eastAsia"/>
        </w:rPr>
        <w:t>있는데, 에러 핸들링은 필요하지 않고 에러코드값만 참고 하시면 됩니다.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51"/>
        <w:gridCol w:w="4721"/>
        <w:gridCol w:w="64"/>
        <w:gridCol w:w="5795"/>
        <w:gridCol w:w="51"/>
      </w:tblGrid>
      <w:tr w:rsidR="00403B0D" w14:paraId="43733086" w14:textId="77777777" w:rsidTr="005C18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  <w:gridSpan w:val="3"/>
          </w:tcPr>
          <w:p w14:paraId="1BEC427F" w14:textId="77777777" w:rsidR="00403B0D" w:rsidRDefault="00403B0D" w:rsidP="00403B0D">
            <w:r>
              <w:rPr>
                <w:rFonts w:hint="eastAsia"/>
              </w:rPr>
              <w:t>코드</w:t>
            </w:r>
          </w:p>
        </w:tc>
        <w:tc>
          <w:tcPr>
            <w:tcW w:w="5846" w:type="dxa"/>
            <w:gridSpan w:val="2"/>
          </w:tcPr>
          <w:p w14:paraId="51BFBAEE" w14:textId="77777777" w:rsidR="00403B0D" w:rsidRDefault="00403B0D" w:rsidP="00403B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403B0D" w14:paraId="1CE720A8" w14:textId="77777777" w:rsidTr="005C1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  <w:gridSpan w:val="3"/>
          </w:tcPr>
          <w:p w14:paraId="06A74DDF" w14:textId="77777777" w:rsidR="00403B0D" w:rsidRPr="00EA694B" w:rsidRDefault="00403B0D" w:rsidP="00403B0D">
            <w:pPr>
              <w:rPr>
                <w:color w:val="000000"/>
              </w:rPr>
            </w:pPr>
            <w:r w:rsidRPr="00EA694B">
              <w:rPr>
                <w:color w:val="000000"/>
              </w:rPr>
              <w:t>ARTPRET_V3_IPCHECK_OK</w:t>
            </w:r>
          </w:p>
        </w:tc>
        <w:tc>
          <w:tcPr>
            <w:tcW w:w="5846" w:type="dxa"/>
            <w:gridSpan w:val="2"/>
          </w:tcPr>
          <w:p w14:paraId="5B630CC5" w14:textId="77777777" w:rsidR="00403B0D" w:rsidRDefault="00403B0D" w:rsidP="00403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  <w:p w14:paraId="01EDDA94" w14:textId="7B7F0B47" w:rsidR="00403B0D" w:rsidRPr="00B3306D" w:rsidRDefault="00403B0D" w:rsidP="00403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정상 사용자. ARTPRET_OK와 같은 값입니다.</w:t>
            </w:r>
          </w:p>
        </w:tc>
      </w:tr>
      <w:tr w:rsidR="00403B0D" w14:paraId="03A19868" w14:textId="77777777" w:rsidTr="005C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  <w:gridSpan w:val="3"/>
          </w:tcPr>
          <w:p w14:paraId="69DC8C0C" w14:textId="77777777" w:rsidR="00403B0D" w:rsidRPr="00EA694B" w:rsidRDefault="00403B0D" w:rsidP="00403B0D">
            <w:pPr>
              <w:rPr>
                <w:color w:val="000000"/>
              </w:rPr>
            </w:pPr>
            <w:r w:rsidRPr="00EA694B">
              <w:rPr>
                <w:color w:val="000000"/>
              </w:rPr>
              <w:t>ARTPRET_V3_IPCHECK_IP_OK</w:t>
            </w:r>
          </w:p>
        </w:tc>
        <w:tc>
          <w:tcPr>
            <w:tcW w:w="5846" w:type="dxa"/>
            <w:gridSpan w:val="2"/>
          </w:tcPr>
          <w:p w14:paraId="7C062C47" w14:textId="77777777" w:rsidR="00403B0D" w:rsidRDefault="00403B0D" w:rsidP="00403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  <w:p w14:paraId="4CF58FFC" w14:textId="1EEBEB65" w:rsidR="00403B0D" w:rsidRPr="00B3306D" w:rsidRDefault="00403B0D" w:rsidP="00403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IP 검사 결과 정상 유저</w:t>
            </w:r>
          </w:p>
        </w:tc>
      </w:tr>
      <w:tr w:rsidR="00403B0D" w14:paraId="27A0EB3B" w14:textId="77777777" w:rsidTr="005C1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  <w:gridSpan w:val="3"/>
          </w:tcPr>
          <w:p w14:paraId="696089CC" w14:textId="77777777" w:rsidR="00403B0D" w:rsidRPr="00EA694B" w:rsidRDefault="00403B0D" w:rsidP="00403B0D">
            <w:pPr>
              <w:rPr>
                <w:color w:val="000000"/>
              </w:rPr>
            </w:pPr>
            <w:r w:rsidRPr="00EA694B">
              <w:rPr>
                <w:color w:val="000000"/>
              </w:rPr>
              <w:t>ARTPRET_V3_IPCHECK_IPBOUND_OK</w:t>
            </w:r>
          </w:p>
        </w:tc>
        <w:tc>
          <w:tcPr>
            <w:tcW w:w="5846" w:type="dxa"/>
            <w:gridSpan w:val="2"/>
          </w:tcPr>
          <w:p w14:paraId="5BB23876" w14:textId="77777777" w:rsidR="00403B0D" w:rsidRDefault="00403B0D" w:rsidP="00403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  <w:p w14:paraId="379343E8" w14:textId="044CE223" w:rsidR="00403B0D" w:rsidRPr="00B3306D" w:rsidRDefault="00403B0D" w:rsidP="00403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허용된 국가에서 접속하였음.</w:t>
            </w:r>
          </w:p>
        </w:tc>
      </w:tr>
      <w:tr w:rsidR="00403B0D" w14:paraId="2505E271" w14:textId="77777777" w:rsidTr="005C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  <w:gridSpan w:val="3"/>
          </w:tcPr>
          <w:p w14:paraId="636D0901" w14:textId="77777777" w:rsidR="00403B0D" w:rsidRPr="00EA694B" w:rsidRDefault="00403B0D" w:rsidP="00403B0D">
            <w:pPr>
              <w:rPr>
                <w:color w:val="000000"/>
              </w:rPr>
            </w:pPr>
            <w:r w:rsidRPr="00EA694B">
              <w:rPr>
                <w:color w:val="000000"/>
              </w:rPr>
              <w:t>ARTPRET_V3_IPCHECK_UNKNOWNIP</w:t>
            </w:r>
          </w:p>
        </w:tc>
        <w:tc>
          <w:tcPr>
            <w:tcW w:w="5846" w:type="dxa"/>
            <w:gridSpan w:val="2"/>
          </w:tcPr>
          <w:p w14:paraId="53E09223" w14:textId="77777777" w:rsidR="00403B0D" w:rsidRDefault="00403B0D" w:rsidP="00403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-20001</w:t>
            </w:r>
          </w:p>
          <w:p w14:paraId="68FF4BA5" w14:textId="6D6FD99D" w:rsidR="00403B0D" w:rsidRPr="00B3306D" w:rsidRDefault="00403B0D" w:rsidP="00403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허가되지 않은 IP에서 접속함</w:t>
            </w:r>
          </w:p>
        </w:tc>
      </w:tr>
      <w:tr w:rsidR="00403B0D" w14:paraId="681C13E2" w14:textId="77777777" w:rsidTr="005C1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  <w:gridSpan w:val="3"/>
          </w:tcPr>
          <w:p w14:paraId="6DCCD94C" w14:textId="77777777" w:rsidR="00403B0D" w:rsidRPr="00EA694B" w:rsidRDefault="00403B0D" w:rsidP="00403B0D">
            <w:pPr>
              <w:rPr>
                <w:color w:val="000000"/>
              </w:rPr>
            </w:pPr>
            <w:r w:rsidRPr="00EA694B">
              <w:rPr>
                <w:color w:val="000000"/>
              </w:rPr>
              <w:t>ARTPRET_V3_IPCHECK_NOTALLOWEDCOUNTRY</w:t>
            </w:r>
          </w:p>
        </w:tc>
        <w:tc>
          <w:tcPr>
            <w:tcW w:w="5846" w:type="dxa"/>
            <w:gridSpan w:val="2"/>
          </w:tcPr>
          <w:p w14:paraId="76FC59FD" w14:textId="77777777" w:rsidR="00403B0D" w:rsidRDefault="00403B0D" w:rsidP="00403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-20002</w:t>
            </w:r>
          </w:p>
          <w:p w14:paraId="66B9270D" w14:textId="428717BC" w:rsidR="00403B0D" w:rsidRPr="00B3306D" w:rsidRDefault="00403B0D" w:rsidP="00403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허가되지 않는 국가에서 접속함</w:t>
            </w:r>
          </w:p>
        </w:tc>
      </w:tr>
      <w:tr w:rsidR="00C46E10" w14:paraId="65CD0A17" w14:textId="77777777" w:rsidTr="005C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  <w:gridSpan w:val="3"/>
          </w:tcPr>
          <w:p w14:paraId="71E8203D" w14:textId="281F0C56" w:rsidR="00C46E10" w:rsidRPr="00EA694B" w:rsidRDefault="00C46E10" w:rsidP="00403B0D">
            <w:pPr>
              <w:rPr>
                <w:color w:val="000000"/>
              </w:rPr>
            </w:pPr>
            <w:r w:rsidRPr="00C46E10">
              <w:rPr>
                <w:color w:val="000000"/>
              </w:rPr>
              <w:t>ARTPRET_V3_AUTH_DBPROCERROR</w:t>
            </w:r>
          </w:p>
        </w:tc>
        <w:tc>
          <w:tcPr>
            <w:tcW w:w="5846" w:type="dxa"/>
            <w:gridSpan w:val="2"/>
          </w:tcPr>
          <w:p w14:paraId="57482C26" w14:textId="77777777" w:rsidR="00C46E10" w:rsidRDefault="00076B18" w:rsidP="00403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-10001</w:t>
            </w:r>
          </w:p>
          <w:p w14:paraId="7129A5DD" w14:textId="1C46BBBA" w:rsidR="00076B18" w:rsidRDefault="00C45A17" w:rsidP="00403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DB 프로시져 내부 오류</w:t>
            </w:r>
          </w:p>
        </w:tc>
      </w:tr>
      <w:tr w:rsidR="00C46E10" w14:paraId="6F770584" w14:textId="77777777" w:rsidTr="005C1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  <w:gridSpan w:val="3"/>
          </w:tcPr>
          <w:p w14:paraId="0BF0533E" w14:textId="391BE174" w:rsidR="00C46E10" w:rsidRPr="00C46E10" w:rsidRDefault="00C46E10" w:rsidP="00403B0D">
            <w:pPr>
              <w:rPr>
                <w:color w:val="000000"/>
              </w:rPr>
            </w:pPr>
            <w:r w:rsidRPr="00C46E10">
              <w:rPr>
                <w:color w:val="000000"/>
              </w:rPr>
              <w:t>ARTPRET_V3_AUTH_IDNOTEXIST</w:t>
            </w:r>
          </w:p>
        </w:tc>
        <w:tc>
          <w:tcPr>
            <w:tcW w:w="5846" w:type="dxa"/>
            <w:gridSpan w:val="2"/>
          </w:tcPr>
          <w:p w14:paraId="06D2956F" w14:textId="77777777" w:rsidR="00C46E10" w:rsidRDefault="00076B18" w:rsidP="00403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-10002</w:t>
            </w:r>
          </w:p>
          <w:p w14:paraId="1DB6235A" w14:textId="2B7CD990" w:rsidR="00076B18" w:rsidRDefault="00C45A17" w:rsidP="00403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미등록 사용자 (회원이 아님)</w:t>
            </w:r>
          </w:p>
        </w:tc>
      </w:tr>
      <w:tr w:rsidR="00C46E10" w14:paraId="13379360" w14:textId="77777777" w:rsidTr="005C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  <w:gridSpan w:val="3"/>
          </w:tcPr>
          <w:p w14:paraId="12943178" w14:textId="535A72AE" w:rsidR="00C46E10" w:rsidRPr="00C46E10" w:rsidRDefault="00C46E10" w:rsidP="00403B0D">
            <w:pPr>
              <w:rPr>
                <w:color w:val="000000"/>
              </w:rPr>
            </w:pPr>
            <w:r w:rsidRPr="00C46E10">
              <w:rPr>
                <w:color w:val="000000"/>
              </w:rPr>
              <w:t>ARTPRET_V3_AUTH_WRONGPASSWORD</w:t>
            </w:r>
          </w:p>
        </w:tc>
        <w:tc>
          <w:tcPr>
            <w:tcW w:w="5846" w:type="dxa"/>
            <w:gridSpan w:val="2"/>
          </w:tcPr>
          <w:p w14:paraId="57BB7ED1" w14:textId="77777777" w:rsidR="00C46E10" w:rsidRDefault="00076B18" w:rsidP="00403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-10003</w:t>
            </w:r>
          </w:p>
          <w:p w14:paraId="5A3A8CC7" w14:textId="31F1C4C0" w:rsidR="00076B18" w:rsidRDefault="00C45A17" w:rsidP="00403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패스워드가 틀림</w:t>
            </w:r>
          </w:p>
        </w:tc>
      </w:tr>
      <w:tr w:rsidR="00C46E10" w14:paraId="1714B77C" w14:textId="77777777" w:rsidTr="005C1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  <w:gridSpan w:val="3"/>
          </w:tcPr>
          <w:p w14:paraId="1AAD8ABD" w14:textId="0A910BDC" w:rsidR="00C46E10" w:rsidRPr="00C46E10" w:rsidRDefault="00C46E10" w:rsidP="00403B0D">
            <w:pPr>
              <w:rPr>
                <w:color w:val="000000"/>
              </w:rPr>
            </w:pPr>
            <w:r w:rsidRPr="00C46E10">
              <w:rPr>
                <w:color w:val="000000"/>
              </w:rPr>
              <w:t>ARTPRET_V3_AUTH_BLOCKIP</w:t>
            </w:r>
          </w:p>
        </w:tc>
        <w:tc>
          <w:tcPr>
            <w:tcW w:w="5846" w:type="dxa"/>
            <w:gridSpan w:val="2"/>
          </w:tcPr>
          <w:p w14:paraId="4EFCFA4E" w14:textId="77777777" w:rsidR="00C46E10" w:rsidRDefault="00076B18" w:rsidP="00403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-10004</w:t>
            </w:r>
          </w:p>
          <w:p w14:paraId="0EB028AA" w14:textId="5F08511D" w:rsidR="00076B18" w:rsidRDefault="00C45A17" w:rsidP="00403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차단된 I</w:t>
            </w:r>
            <w:r>
              <w:rPr>
                <w:color w:val="000000"/>
              </w:rPr>
              <w:t>p</w:t>
            </w:r>
            <w:r>
              <w:rPr>
                <w:rFonts w:hint="eastAsia"/>
                <w:color w:val="000000"/>
              </w:rPr>
              <w:t>, 접속 불가 IP</w:t>
            </w:r>
          </w:p>
        </w:tc>
      </w:tr>
      <w:tr w:rsidR="00C46E10" w14:paraId="0BBA4D19" w14:textId="77777777" w:rsidTr="005C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  <w:gridSpan w:val="3"/>
          </w:tcPr>
          <w:p w14:paraId="24B3FFBE" w14:textId="6147C08A" w:rsidR="00C46E10" w:rsidRPr="00C46E10" w:rsidRDefault="00C46E10" w:rsidP="00403B0D">
            <w:pPr>
              <w:rPr>
                <w:color w:val="000000"/>
              </w:rPr>
            </w:pPr>
            <w:r w:rsidRPr="00C46E10">
              <w:rPr>
                <w:color w:val="000000"/>
              </w:rPr>
              <w:t>ARTPRET_V3_AUTH_BLOCKID</w:t>
            </w:r>
          </w:p>
        </w:tc>
        <w:tc>
          <w:tcPr>
            <w:tcW w:w="5846" w:type="dxa"/>
            <w:gridSpan w:val="2"/>
          </w:tcPr>
          <w:p w14:paraId="5A1B6F21" w14:textId="77777777" w:rsidR="00C46E10" w:rsidRDefault="00076B18" w:rsidP="00403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-10005</w:t>
            </w:r>
          </w:p>
          <w:p w14:paraId="2866D306" w14:textId="177D20C8" w:rsidR="00076B18" w:rsidRDefault="00C45A17" w:rsidP="00403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블록된 ID</w:t>
            </w:r>
          </w:p>
        </w:tc>
      </w:tr>
      <w:tr w:rsidR="00C46E10" w14:paraId="13603086" w14:textId="77777777" w:rsidTr="005C1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  <w:gridSpan w:val="3"/>
          </w:tcPr>
          <w:p w14:paraId="6C48724A" w14:textId="7CA45E5F" w:rsidR="00C46E10" w:rsidRPr="00C46E10" w:rsidRDefault="00C46E10" w:rsidP="00403B0D">
            <w:pPr>
              <w:rPr>
                <w:color w:val="000000"/>
              </w:rPr>
            </w:pPr>
            <w:r w:rsidRPr="00C46E10">
              <w:rPr>
                <w:color w:val="000000"/>
              </w:rPr>
              <w:t>ARTPRET_V3_AUTH_NOTALLOWEDCOUNTRY</w:t>
            </w:r>
          </w:p>
        </w:tc>
        <w:tc>
          <w:tcPr>
            <w:tcW w:w="5846" w:type="dxa"/>
            <w:gridSpan w:val="2"/>
          </w:tcPr>
          <w:p w14:paraId="69833B4C" w14:textId="77777777" w:rsidR="00C46E10" w:rsidRDefault="00076B18" w:rsidP="00403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-10006</w:t>
            </w:r>
          </w:p>
          <w:p w14:paraId="3255746C" w14:textId="75FFA7D5" w:rsidR="00076B18" w:rsidRDefault="00C45A17" w:rsidP="00403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허가되지 않은 국가에서 접속</w:t>
            </w:r>
          </w:p>
        </w:tc>
      </w:tr>
      <w:tr w:rsidR="00C46E10" w14:paraId="6541B2FA" w14:textId="77777777" w:rsidTr="005C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  <w:gridSpan w:val="3"/>
          </w:tcPr>
          <w:p w14:paraId="64BCB668" w14:textId="1E4B927E" w:rsidR="00C46E10" w:rsidRPr="00C46E10" w:rsidRDefault="00C46E10" w:rsidP="00403B0D">
            <w:pPr>
              <w:rPr>
                <w:color w:val="000000"/>
              </w:rPr>
            </w:pPr>
            <w:r w:rsidRPr="00C46E10">
              <w:rPr>
                <w:color w:val="000000"/>
              </w:rPr>
              <w:t>ARTPRET_V3_AUTH_NOTALLOWLOGIN</w:t>
            </w:r>
          </w:p>
        </w:tc>
        <w:tc>
          <w:tcPr>
            <w:tcW w:w="5846" w:type="dxa"/>
            <w:gridSpan w:val="2"/>
          </w:tcPr>
          <w:p w14:paraId="6A86CB8B" w14:textId="77777777" w:rsidR="00C46E10" w:rsidRDefault="00076B18" w:rsidP="00403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-10007</w:t>
            </w:r>
          </w:p>
          <w:p w14:paraId="36AEA6CC" w14:textId="592B3235" w:rsidR="00076B18" w:rsidRDefault="00C45A17" w:rsidP="00403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오픈 전에 접속하려는 경우라서 유저 차단</w:t>
            </w:r>
          </w:p>
        </w:tc>
      </w:tr>
      <w:tr w:rsidR="00C46E10" w14:paraId="4A014320" w14:textId="77777777" w:rsidTr="005C1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  <w:gridSpan w:val="3"/>
          </w:tcPr>
          <w:p w14:paraId="7F08D29C" w14:textId="4AED122B" w:rsidR="00C46E10" w:rsidRPr="00C46E10" w:rsidRDefault="00C46E10" w:rsidP="00403B0D">
            <w:pPr>
              <w:rPr>
                <w:color w:val="000000"/>
              </w:rPr>
            </w:pPr>
            <w:r w:rsidRPr="00C46E10">
              <w:rPr>
                <w:color w:val="000000"/>
              </w:rPr>
              <w:t>ARTPRET_V3_AUTH_NOTALLOWMACADDRESS</w:t>
            </w:r>
          </w:p>
        </w:tc>
        <w:tc>
          <w:tcPr>
            <w:tcW w:w="5846" w:type="dxa"/>
            <w:gridSpan w:val="2"/>
          </w:tcPr>
          <w:p w14:paraId="503B73C7" w14:textId="77777777" w:rsidR="00C46E10" w:rsidRDefault="00076B18" w:rsidP="00403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-10008</w:t>
            </w:r>
          </w:p>
          <w:p w14:paraId="1084997E" w14:textId="2654665C" w:rsidR="00076B18" w:rsidRDefault="00C45A17" w:rsidP="00403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차단된 Mac Address</w:t>
            </w:r>
          </w:p>
        </w:tc>
      </w:tr>
      <w:tr w:rsidR="00C46E10" w14:paraId="7D265B8D" w14:textId="77777777" w:rsidTr="005C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  <w:gridSpan w:val="3"/>
          </w:tcPr>
          <w:p w14:paraId="6A6D5BC6" w14:textId="07250B1B" w:rsidR="00C46E10" w:rsidRPr="00C46E10" w:rsidRDefault="00C46E10" w:rsidP="00403B0D">
            <w:pPr>
              <w:rPr>
                <w:color w:val="000000"/>
              </w:rPr>
            </w:pPr>
            <w:r w:rsidRPr="00C46E10">
              <w:rPr>
                <w:color w:val="000000"/>
              </w:rPr>
              <w:t>ARTPRET_V3_AUTH_5TIMES_WRONGPASSWORD</w:t>
            </w:r>
          </w:p>
        </w:tc>
        <w:tc>
          <w:tcPr>
            <w:tcW w:w="5846" w:type="dxa"/>
            <w:gridSpan w:val="2"/>
          </w:tcPr>
          <w:p w14:paraId="13D582CC" w14:textId="77777777" w:rsidR="00C46E10" w:rsidRDefault="00076B18" w:rsidP="00403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-10009</w:t>
            </w:r>
          </w:p>
          <w:p w14:paraId="0066A721" w14:textId="2D774E27" w:rsidR="00076B18" w:rsidRDefault="00C45A17" w:rsidP="00403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암호가 5번이상 틀림</w:t>
            </w:r>
          </w:p>
        </w:tc>
      </w:tr>
      <w:tr w:rsidR="00C46E10" w14:paraId="3EABBF00" w14:textId="77777777" w:rsidTr="005C1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  <w:gridSpan w:val="3"/>
          </w:tcPr>
          <w:p w14:paraId="48653193" w14:textId="68EBA1AC" w:rsidR="00C46E10" w:rsidRPr="00C46E10" w:rsidRDefault="00C46E10" w:rsidP="00403B0D">
            <w:pPr>
              <w:rPr>
                <w:color w:val="000000"/>
              </w:rPr>
            </w:pPr>
            <w:r w:rsidRPr="00C46E10">
              <w:rPr>
                <w:color w:val="000000"/>
              </w:rPr>
              <w:t>ARTPRET_V3_AUTH_LOGIN_ABUSE</w:t>
            </w:r>
          </w:p>
        </w:tc>
        <w:tc>
          <w:tcPr>
            <w:tcW w:w="5846" w:type="dxa"/>
            <w:gridSpan w:val="2"/>
          </w:tcPr>
          <w:p w14:paraId="468BD699" w14:textId="77777777" w:rsidR="00C46E10" w:rsidRDefault="00076B18" w:rsidP="00403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-10010</w:t>
            </w:r>
          </w:p>
          <w:p w14:paraId="6D2BA6D2" w14:textId="5BB0F570" w:rsidR="005C18F5" w:rsidRDefault="00C45A17" w:rsidP="00403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로그인 어뷰징 (짧은 간격에 여러 아이디로 로그인 시도)</w:t>
            </w:r>
          </w:p>
        </w:tc>
      </w:tr>
      <w:tr w:rsidR="00C46E10" w14:paraId="5220D2CE" w14:textId="77777777" w:rsidTr="005C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  <w:gridSpan w:val="3"/>
          </w:tcPr>
          <w:p w14:paraId="17A0FE04" w14:textId="29E492D8" w:rsidR="00C46E10" w:rsidRPr="00C46E10" w:rsidRDefault="00C46E10" w:rsidP="00403B0D">
            <w:pPr>
              <w:rPr>
                <w:color w:val="000000"/>
              </w:rPr>
            </w:pPr>
            <w:r w:rsidRPr="00C46E10">
              <w:rPr>
                <w:color w:val="000000"/>
              </w:rPr>
              <w:t>ARTPRET_V3_AUTH_PW_UPDATE_NEED</w:t>
            </w:r>
          </w:p>
        </w:tc>
        <w:tc>
          <w:tcPr>
            <w:tcW w:w="5846" w:type="dxa"/>
            <w:gridSpan w:val="2"/>
          </w:tcPr>
          <w:p w14:paraId="1FDB9911" w14:textId="77777777" w:rsidR="00C46E10" w:rsidRDefault="00076B18" w:rsidP="00403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-10011</w:t>
            </w:r>
          </w:p>
          <w:p w14:paraId="163D8B97" w14:textId="6E252D09" w:rsidR="005C18F5" w:rsidRDefault="00C45A17" w:rsidP="00403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암호 변경이 필요한 유저</w:t>
            </w:r>
          </w:p>
        </w:tc>
      </w:tr>
      <w:tr w:rsidR="00C46E10" w14:paraId="60021C4B" w14:textId="77777777" w:rsidTr="005C1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  <w:gridSpan w:val="3"/>
          </w:tcPr>
          <w:p w14:paraId="06547A78" w14:textId="05BE646B" w:rsidR="00C46E10" w:rsidRPr="00C46E10" w:rsidRDefault="00C46E10" w:rsidP="00403B0D">
            <w:pPr>
              <w:rPr>
                <w:color w:val="000000"/>
              </w:rPr>
            </w:pPr>
            <w:r w:rsidRPr="00C46E10">
              <w:rPr>
                <w:color w:val="000000"/>
              </w:rPr>
              <w:t>ARTPRET_V3_AUTH_PW_USED_30DAYS</w:t>
            </w:r>
          </w:p>
        </w:tc>
        <w:tc>
          <w:tcPr>
            <w:tcW w:w="5846" w:type="dxa"/>
            <w:gridSpan w:val="2"/>
          </w:tcPr>
          <w:p w14:paraId="2C284493" w14:textId="77777777" w:rsidR="00C46E10" w:rsidRDefault="00076B18" w:rsidP="00403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-10012</w:t>
            </w:r>
          </w:p>
          <w:p w14:paraId="71EB03EA" w14:textId="3E3F1447" w:rsidR="005C18F5" w:rsidRDefault="00C45A17" w:rsidP="00403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암호를 변경한지 30일이 지난 유저. 암호 변경이 필요.</w:t>
            </w:r>
          </w:p>
        </w:tc>
      </w:tr>
      <w:tr w:rsidR="00C46E10" w14:paraId="72AD4E6B" w14:textId="77777777" w:rsidTr="005C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  <w:gridSpan w:val="3"/>
          </w:tcPr>
          <w:p w14:paraId="46DF7D09" w14:textId="7A9846B0" w:rsidR="00C46E10" w:rsidRPr="00C46E10" w:rsidRDefault="00C46E10" w:rsidP="00403B0D">
            <w:pPr>
              <w:rPr>
                <w:color w:val="000000"/>
              </w:rPr>
            </w:pPr>
            <w:r w:rsidRPr="00C46E10">
              <w:rPr>
                <w:color w:val="000000"/>
              </w:rPr>
              <w:t>ARTPRET_V3_AUTH_MENTE</w:t>
            </w:r>
          </w:p>
        </w:tc>
        <w:tc>
          <w:tcPr>
            <w:tcW w:w="5846" w:type="dxa"/>
            <w:gridSpan w:val="2"/>
          </w:tcPr>
          <w:p w14:paraId="47D40749" w14:textId="77777777" w:rsidR="00C46E10" w:rsidRDefault="00076B18" w:rsidP="00403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-10098</w:t>
            </w:r>
          </w:p>
          <w:p w14:paraId="06CC9CF0" w14:textId="33E81730" w:rsidR="005C18F5" w:rsidRDefault="00C45A17" w:rsidP="00403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점검 중 게임에 들어오려고 해서 차단됨</w:t>
            </w:r>
          </w:p>
        </w:tc>
      </w:tr>
      <w:tr w:rsidR="00C46E10" w14:paraId="5FB0620E" w14:textId="77777777" w:rsidTr="005C1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  <w:gridSpan w:val="3"/>
          </w:tcPr>
          <w:p w14:paraId="4227A7D2" w14:textId="100D39E6" w:rsidR="00C46E10" w:rsidRPr="00C46E10" w:rsidRDefault="00C46E10" w:rsidP="00403B0D">
            <w:pPr>
              <w:rPr>
                <w:color w:val="000000"/>
              </w:rPr>
            </w:pPr>
            <w:r w:rsidRPr="00C46E10">
              <w:rPr>
                <w:color w:val="000000"/>
              </w:rPr>
              <w:lastRenderedPageBreak/>
              <w:t>ARTPRET_V3_AUTH_NETWORKERROR</w:t>
            </w:r>
          </w:p>
        </w:tc>
        <w:tc>
          <w:tcPr>
            <w:tcW w:w="5846" w:type="dxa"/>
            <w:gridSpan w:val="2"/>
          </w:tcPr>
          <w:p w14:paraId="6834ACBF" w14:textId="77777777" w:rsidR="00C46E10" w:rsidRDefault="00076B18" w:rsidP="00403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-10099</w:t>
            </w:r>
          </w:p>
          <w:p w14:paraId="065E0347" w14:textId="01660BDC" w:rsidR="005C18F5" w:rsidRDefault="00C45A17" w:rsidP="00403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내부 통신 에러.</w:t>
            </w:r>
          </w:p>
        </w:tc>
      </w:tr>
      <w:tr w:rsidR="00403B0D" w14:paraId="6F30F7CB" w14:textId="77777777" w:rsidTr="005C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  <w:gridSpan w:val="3"/>
          </w:tcPr>
          <w:p w14:paraId="36B7DBF5" w14:textId="6179CB27" w:rsidR="00403B0D" w:rsidRPr="00EA694B" w:rsidRDefault="00403B0D" w:rsidP="00403B0D">
            <w:pPr>
              <w:rPr>
                <w:color w:val="000000"/>
              </w:rPr>
            </w:pPr>
            <w:r w:rsidRPr="00403B0D">
              <w:rPr>
                <w:color w:val="000000"/>
              </w:rPr>
              <w:t>ARTPRET_FNERR_WRONGPARAM</w:t>
            </w:r>
          </w:p>
        </w:tc>
        <w:tc>
          <w:tcPr>
            <w:tcW w:w="5846" w:type="dxa"/>
            <w:gridSpan w:val="2"/>
          </w:tcPr>
          <w:p w14:paraId="1A9E6555" w14:textId="49A23A28" w:rsidR="00403B0D" w:rsidRDefault="00403B0D" w:rsidP="00403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-1003</w:t>
            </w:r>
          </w:p>
          <w:p w14:paraId="467E1D25" w14:textId="7077CDCB" w:rsidR="00403B0D" w:rsidRPr="00B3306D" w:rsidRDefault="00403B0D" w:rsidP="00403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인증(빌링)모듈 내부에서 사용하는 에러 코드</w:t>
            </w:r>
          </w:p>
        </w:tc>
      </w:tr>
      <w:tr w:rsidR="00403B0D" w14:paraId="4FF45F0E" w14:textId="77777777" w:rsidTr="005C1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  <w:gridSpan w:val="3"/>
          </w:tcPr>
          <w:p w14:paraId="07A26416" w14:textId="1CFDB42F" w:rsidR="00403B0D" w:rsidRPr="00403B0D" w:rsidRDefault="00403B0D" w:rsidP="00403B0D">
            <w:pPr>
              <w:rPr>
                <w:color w:val="000000"/>
              </w:rPr>
            </w:pPr>
            <w:r w:rsidRPr="00403B0D">
              <w:rPr>
                <w:color w:val="000000"/>
              </w:rPr>
              <w:t>ARTPRET_FNERR</w:t>
            </w:r>
          </w:p>
        </w:tc>
        <w:tc>
          <w:tcPr>
            <w:tcW w:w="5846" w:type="dxa"/>
            <w:gridSpan w:val="2"/>
          </w:tcPr>
          <w:p w14:paraId="4BF637C1" w14:textId="77777777" w:rsidR="00403B0D" w:rsidRDefault="00403B0D" w:rsidP="00403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-1004</w:t>
            </w:r>
          </w:p>
          <w:p w14:paraId="7BE65FC1" w14:textId="4BA8825F" w:rsidR="00403B0D" w:rsidRDefault="00403B0D" w:rsidP="00403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인증(빌링)모듈 내부에서 사용하는 에러 코드의 시작값.</w:t>
            </w:r>
          </w:p>
        </w:tc>
      </w:tr>
      <w:tr w:rsidR="005C18F5" w14:paraId="51F85E84" w14:textId="77777777" w:rsidTr="005C18F5">
        <w:tblPrEx>
          <w:tblCellMar>
            <w:left w:w="57" w:type="dxa"/>
            <w:right w:w="57" w:type="dxa"/>
          </w:tblCellMar>
        </w:tblPrEx>
        <w:trPr>
          <w:gridBefore w:val="1"/>
          <w:gridAfter w:val="1"/>
          <w:wBefore w:w="51" w:type="dxa"/>
          <w:wAfter w:w="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304EDF1B" w14:textId="77777777" w:rsidR="005C18F5" w:rsidRPr="00C46E10" w:rsidRDefault="005C18F5" w:rsidP="000B3793">
            <w:pPr>
              <w:rPr>
                <w:color w:val="000000"/>
              </w:rPr>
            </w:pPr>
            <w:r w:rsidRPr="00C46E10">
              <w:rPr>
                <w:color w:val="000000"/>
              </w:rPr>
              <w:t>ARTPRET_AUTH_CUSTOM</w:t>
            </w:r>
          </w:p>
        </w:tc>
        <w:tc>
          <w:tcPr>
            <w:tcW w:w="5859" w:type="dxa"/>
            <w:gridSpan w:val="2"/>
          </w:tcPr>
          <w:p w14:paraId="5CD1DFA8" w14:textId="77777777" w:rsidR="005C18F5" w:rsidRDefault="005C18F5" w:rsidP="000B3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-30</w:t>
            </w:r>
          </w:p>
          <w:p w14:paraId="7A7E14FE" w14:textId="77777777" w:rsidR="005C18F5" w:rsidRDefault="005C18F5" w:rsidP="000B3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특정 게임을 위한 에러 코드. 위의 에러코드와 같은 용도</w:t>
            </w:r>
          </w:p>
        </w:tc>
      </w:tr>
      <w:tr w:rsidR="005C18F5" w14:paraId="2DCB67F3" w14:textId="77777777" w:rsidTr="005C18F5">
        <w:tblPrEx>
          <w:tblCellMar>
            <w:left w:w="57" w:type="dxa"/>
            <w:right w:w="57" w:type="dxa"/>
          </w:tblCellMar>
        </w:tblPrEx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51" w:type="dxa"/>
          <w:wAfter w:w="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404ECCBD" w14:textId="77777777" w:rsidR="005C18F5" w:rsidRPr="00C46E10" w:rsidRDefault="005C18F5" w:rsidP="000B3793">
            <w:pPr>
              <w:rPr>
                <w:color w:val="000000"/>
              </w:rPr>
            </w:pPr>
            <w:r w:rsidRPr="00C46E10">
              <w:rPr>
                <w:color w:val="000000"/>
              </w:rPr>
              <w:t>ARTPRET_AUTH_CUSTOMERROR1</w:t>
            </w:r>
          </w:p>
        </w:tc>
        <w:tc>
          <w:tcPr>
            <w:tcW w:w="5859" w:type="dxa"/>
            <w:gridSpan w:val="2"/>
          </w:tcPr>
          <w:p w14:paraId="2A113FE2" w14:textId="77777777" w:rsidR="005C18F5" w:rsidRDefault="005C18F5" w:rsidP="000B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-31</w:t>
            </w:r>
          </w:p>
          <w:p w14:paraId="72CC970B" w14:textId="77777777" w:rsidR="005C18F5" w:rsidRDefault="005C18F5" w:rsidP="000B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에이스온라인 전용, 차단된 해외 접속 에러</w:t>
            </w:r>
          </w:p>
        </w:tc>
      </w:tr>
      <w:tr w:rsidR="005C18F5" w14:paraId="757A8BA1" w14:textId="77777777" w:rsidTr="005C18F5">
        <w:tblPrEx>
          <w:tblCellMar>
            <w:left w:w="57" w:type="dxa"/>
            <w:right w:w="57" w:type="dxa"/>
          </w:tblCellMar>
        </w:tblPrEx>
        <w:trPr>
          <w:gridBefore w:val="1"/>
          <w:gridAfter w:val="1"/>
          <w:wBefore w:w="51" w:type="dxa"/>
          <w:wAfter w:w="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2AAFF1C0" w14:textId="77777777" w:rsidR="005C18F5" w:rsidRPr="00C46E10" w:rsidRDefault="005C18F5" w:rsidP="000B3793">
            <w:pPr>
              <w:rPr>
                <w:color w:val="000000"/>
              </w:rPr>
            </w:pPr>
            <w:r w:rsidRPr="00C46E10">
              <w:rPr>
                <w:color w:val="000000"/>
              </w:rPr>
              <w:t>ARTPRET_AUTH_NOCBTMEMBER</w:t>
            </w:r>
          </w:p>
        </w:tc>
        <w:tc>
          <w:tcPr>
            <w:tcW w:w="5859" w:type="dxa"/>
            <w:gridSpan w:val="2"/>
          </w:tcPr>
          <w:p w14:paraId="3ADA222D" w14:textId="77777777" w:rsidR="005C18F5" w:rsidRDefault="005C18F5" w:rsidP="000B3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-32</w:t>
            </w:r>
          </w:p>
          <w:p w14:paraId="5D5DE081" w14:textId="77777777" w:rsidR="005C18F5" w:rsidRDefault="005C18F5" w:rsidP="000B3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CBT 대상자가 아닌 경우 발생. </w:t>
            </w:r>
          </w:p>
        </w:tc>
      </w:tr>
      <w:tr w:rsidR="005C18F5" w14:paraId="01BDC9A7" w14:textId="77777777" w:rsidTr="005C1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  <w:gridSpan w:val="3"/>
          </w:tcPr>
          <w:p w14:paraId="545264B3" w14:textId="77777777" w:rsidR="005C18F5" w:rsidRPr="00403B0D" w:rsidRDefault="005C18F5" w:rsidP="00403B0D">
            <w:pPr>
              <w:rPr>
                <w:color w:val="000000"/>
              </w:rPr>
            </w:pPr>
          </w:p>
        </w:tc>
        <w:tc>
          <w:tcPr>
            <w:tcW w:w="5846" w:type="dxa"/>
            <w:gridSpan w:val="2"/>
          </w:tcPr>
          <w:p w14:paraId="77EE0835" w14:textId="77777777" w:rsidR="005C18F5" w:rsidRDefault="005C18F5" w:rsidP="00403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</w:p>
        </w:tc>
      </w:tr>
    </w:tbl>
    <w:p w14:paraId="631B8D73" w14:textId="43047677" w:rsidR="00403B0D" w:rsidRDefault="00883B81" w:rsidP="00883B81">
      <w:pPr>
        <w:pStyle w:val="Heading3"/>
        <w:ind w:left="1080" w:hanging="480"/>
        <w:rPr>
          <w:rFonts w:hint="eastAsia"/>
        </w:rPr>
      </w:pPr>
      <w:r>
        <w:rPr>
          <w:rFonts w:hint="eastAsia"/>
        </w:rPr>
        <w:t>빌링 부분 에러 코드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4836"/>
        <w:gridCol w:w="5846"/>
      </w:tblGrid>
      <w:tr w:rsidR="00883B81" w14:paraId="12441A61" w14:textId="77777777" w:rsidTr="00883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</w:tcPr>
          <w:p w14:paraId="539D3079" w14:textId="77777777" w:rsidR="00883B81" w:rsidRDefault="00883B81" w:rsidP="00883B81">
            <w:r>
              <w:rPr>
                <w:rFonts w:hint="eastAsia"/>
              </w:rPr>
              <w:t>코드</w:t>
            </w:r>
          </w:p>
        </w:tc>
        <w:tc>
          <w:tcPr>
            <w:tcW w:w="5846" w:type="dxa"/>
          </w:tcPr>
          <w:p w14:paraId="505970AA" w14:textId="77777777" w:rsidR="00883B81" w:rsidRDefault="00883B81" w:rsidP="00883B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883B81" w14:paraId="5DED8DC8" w14:textId="77777777" w:rsidTr="00883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</w:tcPr>
          <w:p w14:paraId="59B4AEF0" w14:textId="27729B81" w:rsidR="00883B81" w:rsidRPr="00EA694B" w:rsidRDefault="00883B81" w:rsidP="00883B81">
            <w:pPr>
              <w:rPr>
                <w:color w:val="000000"/>
              </w:rPr>
            </w:pPr>
            <w:r w:rsidRPr="00883B81">
              <w:rPr>
                <w:color w:val="000000"/>
              </w:rPr>
              <w:t>ARTPRET_RCS_UNKNOWNREASON</w:t>
            </w:r>
          </w:p>
        </w:tc>
        <w:tc>
          <w:tcPr>
            <w:tcW w:w="5846" w:type="dxa"/>
          </w:tcPr>
          <w:p w14:paraId="03A813C5" w14:textId="408EEF30" w:rsidR="00883B81" w:rsidRDefault="00883B81" w:rsidP="00883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-11</w:t>
            </w:r>
          </w:p>
          <w:p w14:paraId="44AF3795" w14:textId="54F7BBDA" w:rsidR="00883B81" w:rsidRDefault="00883B81" w:rsidP="00883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빌링(구매)처리 중 에러 발생.</w:t>
            </w:r>
          </w:p>
          <w:p w14:paraId="620B133A" w14:textId="64C160D4" w:rsidR="00883B81" w:rsidRPr="00B3306D" w:rsidRDefault="00883B81" w:rsidP="00883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내부에서 에러처리가 불가능해서 해당 함수 실행 종료.</w:t>
            </w:r>
          </w:p>
        </w:tc>
      </w:tr>
      <w:tr w:rsidR="00883B81" w14:paraId="035EE210" w14:textId="77777777" w:rsidTr="00883B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</w:tcPr>
          <w:p w14:paraId="7D651934" w14:textId="64841D59" w:rsidR="00883B81" w:rsidRPr="00EA694B" w:rsidRDefault="00883B81" w:rsidP="00883B81">
            <w:pPr>
              <w:rPr>
                <w:color w:val="000000"/>
              </w:rPr>
            </w:pPr>
            <w:r w:rsidRPr="00883B81">
              <w:rPr>
                <w:color w:val="000000"/>
              </w:rPr>
              <w:t>ARTPRET_RCS_INTERNALERROR</w:t>
            </w:r>
          </w:p>
        </w:tc>
        <w:tc>
          <w:tcPr>
            <w:tcW w:w="5846" w:type="dxa"/>
          </w:tcPr>
          <w:p w14:paraId="2A84E125" w14:textId="2B9FFB05" w:rsidR="00883B81" w:rsidRDefault="00883B81" w:rsidP="00883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-22</w:t>
            </w:r>
          </w:p>
          <w:p w14:paraId="2F445925" w14:textId="77777777" w:rsidR="00883B81" w:rsidRDefault="00883B81" w:rsidP="00883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빌링(구매)처리 중 에러 발생.</w:t>
            </w:r>
          </w:p>
          <w:p w14:paraId="46BE08A8" w14:textId="7ECC5F0C" w:rsidR="00883B81" w:rsidRPr="00B3306D" w:rsidRDefault="00883B81" w:rsidP="00883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빌링(구매)처리에 대한 SP 실행 중 오류 발생.</w:t>
            </w:r>
          </w:p>
        </w:tc>
      </w:tr>
    </w:tbl>
    <w:p w14:paraId="1D417EC3" w14:textId="77777777" w:rsidR="00883B81" w:rsidRDefault="00883B81" w:rsidP="009F1137">
      <w:pPr>
        <w:rPr>
          <w:rFonts w:hint="eastAsia"/>
        </w:rPr>
      </w:pPr>
    </w:p>
    <w:sectPr w:rsidR="00883B81" w:rsidSect="00E9141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4B8E9F" w14:textId="77777777" w:rsidR="00C2096C" w:rsidRDefault="00C2096C" w:rsidP="005F7A36">
      <w:pPr>
        <w:spacing w:before="0" w:after="0" w:line="240" w:lineRule="auto"/>
      </w:pPr>
      <w:r>
        <w:separator/>
      </w:r>
    </w:p>
  </w:endnote>
  <w:endnote w:type="continuationSeparator" w:id="0">
    <w:p w14:paraId="52896E64" w14:textId="77777777" w:rsidR="00C2096C" w:rsidRDefault="00C2096C" w:rsidP="005F7A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665174" w14:textId="77777777" w:rsidR="00C2096C" w:rsidRDefault="00C2096C" w:rsidP="005F7A36">
      <w:pPr>
        <w:spacing w:before="0" w:after="0" w:line="240" w:lineRule="auto"/>
      </w:pPr>
      <w:r>
        <w:separator/>
      </w:r>
    </w:p>
  </w:footnote>
  <w:footnote w:type="continuationSeparator" w:id="0">
    <w:p w14:paraId="304F56AC" w14:textId="77777777" w:rsidR="00C2096C" w:rsidRDefault="00C2096C" w:rsidP="005F7A3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F6231"/>
    <w:multiLevelType w:val="hybridMultilevel"/>
    <w:tmpl w:val="4FC83B96"/>
    <w:lvl w:ilvl="0" w:tplc="E980969C">
      <w:start w:val="200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defaultTabStop w:val="4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27B"/>
    <w:rsid w:val="00076B18"/>
    <w:rsid w:val="000B2231"/>
    <w:rsid w:val="00106226"/>
    <w:rsid w:val="0012423E"/>
    <w:rsid w:val="0012697E"/>
    <w:rsid w:val="00154A37"/>
    <w:rsid w:val="00186957"/>
    <w:rsid w:val="001E7F94"/>
    <w:rsid w:val="00203D6E"/>
    <w:rsid w:val="00206357"/>
    <w:rsid w:val="002840EA"/>
    <w:rsid w:val="002C2B9A"/>
    <w:rsid w:val="002C7AE4"/>
    <w:rsid w:val="00306297"/>
    <w:rsid w:val="00337208"/>
    <w:rsid w:val="00351E83"/>
    <w:rsid w:val="00372586"/>
    <w:rsid w:val="00395366"/>
    <w:rsid w:val="003A167D"/>
    <w:rsid w:val="003B1A10"/>
    <w:rsid w:val="003F1FCB"/>
    <w:rsid w:val="004024E1"/>
    <w:rsid w:val="00403B0D"/>
    <w:rsid w:val="004454FB"/>
    <w:rsid w:val="00473D1F"/>
    <w:rsid w:val="00480C61"/>
    <w:rsid w:val="0048649A"/>
    <w:rsid w:val="005822E0"/>
    <w:rsid w:val="005A30CD"/>
    <w:rsid w:val="005C18F5"/>
    <w:rsid w:val="005C4D53"/>
    <w:rsid w:val="005F7A36"/>
    <w:rsid w:val="00615FCC"/>
    <w:rsid w:val="006172C0"/>
    <w:rsid w:val="0063009B"/>
    <w:rsid w:val="006860DE"/>
    <w:rsid w:val="006F4F04"/>
    <w:rsid w:val="00796CE1"/>
    <w:rsid w:val="008307EE"/>
    <w:rsid w:val="00855C83"/>
    <w:rsid w:val="00875176"/>
    <w:rsid w:val="00883B81"/>
    <w:rsid w:val="00885857"/>
    <w:rsid w:val="008C76C4"/>
    <w:rsid w:val="009530D9"/>
    <w:rsid w:val="009E1E33"/>
    <w:rsid w:val="009F1137"/>
    <w:rsid w:val="00AC1584"/>
    <w:rsid w:val="00B3227B"/>
    <w:rsid w:val="00B3306D"/>
    <w:rsid w:val="00B962C6"/>
    <w:rsid w:val="00BA208D"/>
    <w:rsid w:val="00BE628D"/>
    <w:rsid w:val="00C2096C"/>
    <w:rsid w:val="00C26ABF"/>
    <w:rsid w:val="00C45A17"/>
    <w:rsid w:val="00C46E10"/>
    <w:rsid w:val="00C53944"/>
    <w:rsid w:val="00C54B9D"/>
    <w:rsid w:val="00C714BA"/>
    <w:rsid w:val="00CC5572"/>
    <w:rsid w:val="00DA0521"/>
    <w:rsid w:val="00E1306A"/>
    <w:rsid w:val="00E22106"/>
    <w:rsid w:val="00E91418"/>
    <w:rsid w:val="00E96894"/>
    <w:rsid w:val="00EA694B"/>
    <w:rsid w:val="00EA6D2E"/>
    <w:rsid w:val="00EC46E9"/>
    <w:rsid w:val="00ED5280"/>
    <w:rsid w:val="00EE307B"/>
    <w:rsid w:val="00EE34A2"/>
    <w:rsid w:val="00EF4E69"/>
    <w:rsid w:val="00F8661F"/>
    <w:rsid w:val="00FF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061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E10"/>
    <w:pPr>
      <w:widowControl w:val="0"/>
      <w:wordWrap w:val="0"/>
      <w:autoSpaceDE w:val="0"/>
      <w:autoSpaceDN w:val="0"/>
      <w:spacing w:before="120" w:beforeAutospacing="0" w:after="120" w:afterAutospacing="0" w:line="240" w:lineRule="atLeast"/>
      <w:contextualSpacing/>
    </w:pPr>
    <w:rPr>
      <w:rFonts w:ascii="맑은 고딕" w:eastAsia="맑은 고딕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3944"/>
    <w:pPr>
      <w:keepNext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7EE"/>
    <w:pPr>
      <w:keepNext/>
      <w:pBdr>
        <w:bottom w:val="single" w:sz="12" w:space="1" w:color="4F81BD" w:themeColor="accent1"/>
      </w:pBdr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94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54FB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1E33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2697E"/>
    <w:pPr>
      <w:spacing w:before="0"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EF4E69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C53944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07EE"/>
    <w:rPr>
      <w:rFonts w:asciiTheme="majorHAnsi" w:eastAsiaTheme="majorEastAsia" w:hAnsiTheme="majorHAnsi" w:cstheme="majorBidi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53944"/>
    <w:rPr>
      <w:rFonts w:asciiTheme="majorHAnsi" w:eastAsiaTheme="majorEastAsia" w:hAnsiTheme="majorHAnsi" w:cstheme="majorBidi"/>
      <w:b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F7A3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7A36"/>
  </w:style>
  <w:style w:type="paragraph" w:styleId="Footer">
    <w:name w:val="footer"/>
    <w:basedOn w:val="Normal"/>
    <w:link w:val="FooterChar"/>
    <w:uiPriority w:val="99"/>
    <w:semiHidden/>
    <w:unhideWhenUsed/>
    <w:rsid w:val="005F7A3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7A36"/>
  </w:style>
  <w:style w:type="character" w:styleId="Strong">
    <w:name w:val="Strong"/>
    <w:basedOn w:val="DefaultParagraphFont"/>
    <w:uiPriority w:val="22"/>
    <w:qFormat/>
    <w:rsid w:val="00AC1584"/>
    <w:rPr>
      <w:b/>
      <w:bCs/>
    </w:rPr>
  </w:style>
  <w:style w:type="paragraph" w:customStyle="1" w:styleId="a">
    <w:name w:val="소스"/>
    <w:basedOn w:val="Normal"/>
    <w:link w:val="Char"/>
    <w:qFormat/>
    <w:rsid w:val="00337208"/>
    <w:pPr>
      <w:pBdr>
        <w:top w:val="single" w:sz="8" w:space="1" w:color="17375E" w:themeColor="text2" w:themeShade="BF"/>
        <w:bottom w:val="single" w:sz="8" w:space="1" w:color="17375E" w:themeColor="text2" w:themeShade="BF"/>
      </w:pBdr>
      <w:shd w:val="clear" w:color="auto" w:fill="EBF1DE" w:themeFill="accent3" w:themeFillTint="33"/>
    </w:pPr>
    <w:rPr>
      <w:rFonts w:ascii="Consolas" w:eastAsia="돋움체" w:hAnsi="Consolas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4454FB"/>
    <w:rPr>
      <w:b/>
      <w:bCs/>
    </w:rPr>
  </w:style>
  <w:style w:type="character" w:customStyle="1" w:styleId="Char">
    <w:name w:val="소스 Char"/>
    <w:basedOn w:val="DefaultParagraphFont"/>
    <w:link w:val="a"/>
    <w:rsid w:val="00337208"/>
    <w:rPr>
      <w:rFonts w:ascii="Consolas" w:eastAsia="돋움체" w:hAnsi="Consolas"/>
      <w:sz w:val="18"/>
      <w:shd w:val="clear" w:color="auto" w:fill="EBF1DE" w:themeFill="accent3" w:themeFillTint="33"/>
    </w:rPr>
  </w:style>
  <w:style w:type="table" w:styleId="LightShading-Accent1">
    <w:name w:val="Light Shading Accent 1"/>
    <w:basedOn w:val="TableNormal"/>
    <w:uiPriority w:val="60"/>
    <w:rsid w:val="00E22106"/>
    <w:pPr>
      <w:spacing w:before="0" w:after="0"/>
    </w:pPr>
    <w:rPr>
      <w:color w:val="376092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0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0EF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6F4F04"/>
    <w:pPr>
      <w:spacing w:before="0"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E0EF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E0EF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4A37"/>
    <w:pPr>
      <w:keepLines/>
      <w:widowControl/>
      <w:wordWrap/>
      <w:autoSpaceDE/>
      <w:autoSpaceDN/>
      <w:spacing w:before="480" w:after="0" w:line="276" w:lineRule="auto"/>
      <w:contextualSpacing w:val="0"/>
      <w:outlineLvl w:val="9"/>
    </w:pPr>
    <w:rPr>
      <w:bCs/>
      <w:color w:val="376092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154A37"/>
  </w:style>
  <w:style w:type="paragraph" w:styleId="TOC2">
    <w:name w:val="toc 2"/>
    <w:basedOn w:val="Normal"/>
    <w:next w:val="Normal"/>
    <w:autoRedefine/>
    <w:uiPriority w:val="39"/>
    <w:unhideWhenUsed/>
    <w:rsid w:val="00154A37"/>
    <w:pPr>
      <w:ind w:leftChars="200" w:left="425"/>
    </w:pPr>
  </w:style>
  <w:style w:type="paragraph" w:styleId="TOC3">
    <w:name w:val="toc 3"/>
    <w:basedOn w:val="Normal"/>
    <w:next w:val="Normal"/>
    <w:autoRedefine/>
    <w:uiPriority w:val="39"/>
    <w:unhideWhenUsed/>
    <w:rsid w:val="00154A37"/>
    <w:pPr>
      <w:ind w:leftChars="400" w:left="850"/>
    </w:pPr>
  </w:style>
  <w:style w:type="character" w:styleId="Hyperlink">
    <w:name w:val="Hyperlink"/>
    <w:basedOn w:val="DefaultParagraphFont"/>
    <w:uiPriority w:val="99"/>
    <w:unhideWhenUsed/>
    <w:rsid w:val="00154A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A37"/>
    <w:pPr>
      <w:spacing w:before="0"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A37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E10"/>
    <w:pPr>
      <w:widowControl w:val="0"/>
      <w:wordWrap w:val="0"/>
      <w:autoSpaceDE w:val="0"/>
      <w:autoSpaceDN w:val="0"/>
      <w:spacing w:before="120" w:beforeAutospacing="0" w:after="120" w:afterAutospacing="0" w:line="240" w:lineRule="atLeast"/>
      <w:contextualSpacing/>
    </w:pPr>
    <w:rPr>
      <w:rFonts w:ascii="맑은 고딕" w:eastAsia="맑은 고딕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3944"/>
    <w:pPr>
      <w:keepNext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7EE"/>
    <w:pPr>
      <w:keepNext/>
      <w:pBdr>
        <w:bottom w:val="single" w:sz="12" w:space="1" w:color="4F81BD" w:themeColor="accent1"/>
      </w:pBdr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94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54FB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1E33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2697E"/>
    <w:pPr>
      <w:spacing w:before="0"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EF4E69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C53944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07EE"/>
    <w:rPr>
      <w:rFonts w:asciiTheme="majorHAnsi" w:eastAsiaTheme="majorEastAsia" w:hAnsiTheme="majorHAnsi" w:cstheme="majorBidi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53944"/>
    <w:rPr>
      <w:rFonts w:asciiTheme="majorHAnsi" w:eastAsiaTheme="majorEastAsia" w:hAnsiTheme="majorHAnsi" w:cstheme="majorBidi"/>
      <w:b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F7A3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7A36"/>
  </w:style>
  <w:style w:type="paragraph" w:styleId="Footer">
    <w:name w:val="footer"/>
    <w:basedOn w:val="Normal"/>
    <w:link w:val="FooterChar"/>
    <w:uiPriority w:val="99"/>
    <w:semiHidden/>
    <w:unhideWhenUsed/>
    <w:rsid w:val="005F7A3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7A36"/>
  </w:style>
  <w:style w:type="character" w:styleId="Strong">
    <w:name w:val="Strong"/>
    <w:basedOn w:val="DefaultParagraphFont"/>
    <w:uiPriority w:val="22"/>
    <w:qFormat/>
    <w:rsid w:val="00AC1584"/>
    <w:rPr>
      <w:b/>
      <w:bCs/>
    </w:rPr>
  </w:style>
  <w:style w:type="paragraph" w:customStyle="1" w:styleId="a">
    <w:name w:val="소스"/>
    <w:basedOn w:val="Normal"/>
    <w:link w:val="Char"/>
    <w:qFormat/>
    <w:rsid w:val="00337208"/>
    <w:pPr>
      <w:pBdr>
        <w:top w:val="single" w:sz="8" w:space="1" w:color="17375E" w:themeColor="text2" w:themeShade="BF"/>
        <w:bottom w:val="single" w:sz="8" w:space="1" w:color="17375E" w:themeColor="text2" w:themeShade="BF"/>
      </w:pBdr>
      <w:shd w:val="clear" w:color="auto" w:fill="EBF1DE" w:themeFill="accent3" w:themeFillTint="33"/>
    </w:pPr>
    <w:rPr>
      <w:rFonts w:ascii="Consolas" w:eastAsia="돋움체" w:hAnsi="Consolas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4454FB"/>
    <w:rPr>
      <w:b/>
      <w:bCs/>
    </w:rPr>
  </w:style>
  <w:style w:type="character" w:customStyle="1" w:styleId="Char">
    <w:name w:val="소스 Char"/>
    <w:basedOn w:val="DefaultParagraphFont"/>
    <w:link w:val="a"/>
    <w:rsid w:val="00337208"/>
    <w:rPr>
      <w:rFonts w:ascii="Consolas" w:eastAsia="돋움체" w:hAnsi="Consolas"/>
      <w:sz w:val="18"/>
      <w:shd w:val="clear" w:color="auto" w:fill="EBF1DE" w:themeFill="accent3" w:themeFillTint="33"/>
    </w:rPr>
  </w:style>
  <w:style w:type="table" w:styleId="LightShading-Accent1">
    <w:name w:val="Light Shading Accent 1"/>
    <w:basedOn w:val="TableNormal"/>
    <w:uiPriority w:val="60"/>
    <w:rsid w:val="00E22106"/>
    <w:pPr>
      <w:spacing w:before="0" w:after="0"/>
    </w:pPr>
    <w:rPr>
      <w:color w:val="376092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0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0EF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6F4F04"/>
    <w:pPr>
      <w:spacing w:before="0"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E0EF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E0EF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4A37"/>
    <w:pPr>
      <w:keepLines/>
      <w:widowControl/>
      <w:wordWrap/>
      <w:autoSpaceDE/>
      <w:autoSpaceDN/>
      <w:spacing w:before="480" w:after="0" w:line="276" w:lineRule="auto"/>
      <w:contextualSpacing w:val="0"/>
      <w:outlineLvl w:val="9"/>
    </w:pPr>
    <w:rPr>
      <w:bCs/>
      <w:color w:val="376092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154A37"/>
  </w:style>
  <w:style w:type="paragraph" w:styleId="TOC2">
    <w:name w:val="toc 2"/>
    <w:basedOn w:val="Normal"/>
    <w:next w:val="Normal"/>
    <w:autoRedefine/>
    <w:uiPriority w:val="39"/>
    <w:unhideWhenUsed/>
    <w:rsid w:val="00154A37"/>
    <w:pPr>
      <w:ind w:leftChars="200" w:left="425"/>
    </w:pPr>
  </w:style>
  <w:style w:type="paragraph" w:styleId="TOC3">
    <w:name w:val="toc 3"/>
    <w:basedOn w:val="Normal"/>
    <w:next w:val="Normal"/>
    <w:autoRedefine/>
    <w:uiPriority w:val="39"/>
    <w:unhideWhenUsed/>
    <w:rsid w:val="00154A37"/>
    <w:pPr>
      <w:ind w:leftChars="400" w:left="850"/>
    </w:pPr>
  </w:style>
  <w:style w:type="character" w:styleId="Hyperlink">
    <w:name w:val="Hyperlink"/>
    <w:basedOn w:val="DefaultParagraphFont"/>
    <w:uiPriority w:val="99"/>
    <w:unhideWhenUsed/>
    <w:rsid w:val="00154A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A37"/>
    <w:pPr>
      <w:spacing w:before="0"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A37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E88DC-7325-4B22-A89A-A5A405910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596</Words>
  <Characters>3400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Arario</Company>
  <LinksUpToDate>false</LinksUpToDate>
  <CharactersWithSpaces>3989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KIEUN MUN</dc:creator>
  <cp:lastModifiedBy>KION MUN</cp:lastModifiedBy>
  <cp:revision>9</cp:revision>
  <dcterms:created xsi:type="dcterms:W3CDTF">2010-05-14T07:56:00Z</dcterms:created>
  <dcterms:modified xsi:type="dcterms:W3CDTF">2010-05-14T09:17:00Z</dcterms:modified>
</cp:coreProperties>
</file>